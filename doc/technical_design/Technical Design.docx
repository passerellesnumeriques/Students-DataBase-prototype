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60D3" w:rsidRDefault="000060D3"/>
    <w:p w:rsidR="00B64AB2" w:rsidRDefault="00B64AB2"/>
    <w:p w:rsidR="00A859B1" w:rsidRDefault="00A859B1"/>
    <w:p w:rsidR="00B64AB2" w:rsidRDefault="00B64AB2"/>
    <w:sdt>
      <w:sdtPr>
        <w:rPr>
          <w:b/>
          <w:color w:val="22BBEA"/>
          <w:sz w:val="56"/>
          <w:szCs w:val="56"/>
        </w:rPr>
        <w:alias w:val="Title"/>
        <w:id w:val="96229450"/>
        <w:placeholder>
          <w:docPart w:val="0A787574457A498D8E13DB1AB8EB08AB"/>
        </w:placeholder>
        <w:dataBinding w:prefixMappings="xmlns:ns0='http://purl.org/dc/elements/1.1/' xmlns:ns1='http://schemas.openxmlformats.org/package/2006/metadata/core-properties' " w:xpath="/ns1:coreProperties[1]/ns0:title[1]" w:storeItemID="{6C3C8BC8-F283-45AE-878A-BAB7291924A1}"/>
        <w:text/>
      </w:sdtPr>
      <w:sdtContent>
        <w:p w:rsidR="00B64AB2" w:rsidRPr="00B64AB2" w:rsidRDefault="006F3EE3" w:rsidP="00B64AB2">
          <w:pPr>
            <w:jc w:val="center"/>
            <w:rPr>
              <w:b/>
              <w:color w:val="22BBEA"/>
              <w:sz w:val="56"/>
              <w:szCs w:val="56"/>
            </w:rPr>
          </w:pPr>
          <w:r>
            <w:rPr>
              <w:b/>
              <w:color w:val="22BBEA"/>
              <w:sz w:val="56"/>
              <w:szCs w:val="56"/>
            </w:rPr>
            <w:t>Students Database</w:t>
          </w:r>
        </w:p>
      </w:sdtContent>
    </w:sdt>
    <w:p w:rsidR="00A859B1" w:rsidRPr="00A859B1" w:rsidRDefault="00A859B1" w:rsidP="00B64AB2">
      <w:pPr>
        <w:jc w:val="center"/>
        <w:rPr>
          <w:color w:val="22BBEA"/>
          <w:sz w:val="22"/>
        </w:rPr>
      </w:pPr>
    </w:p>
    <w:sdt>
      <w:sdtPr>
        <w:rPr>
          <w:color w:val="22BBEA"/>
          <w:sz w:val="32"/>
          <w:szCs w:val="32"/>
        </w:rPr>
        <w:alias w:val="Subject"/>
        <w:id w:val="96229451"/>
        <w:placeholder>
          <w:docPart w:val="E91E5D0D7C60461A87DD06C09EAE9E64"/>
        </w:placeholder>
        <w:dataBinding w:prefixMappings="xmlns:ns0='http://purl.org/dc/elements/1.1/' xmlns:ns1='http://schemas.openxmlformats.org/package/2006/metadata/core-properties' " w:xpath="/ns1:coreProperties[1]/ns0:subject[1]" w:storeItemID="{6C3C8BC8-F283-45AE-878A-BAB7291924A1}"/>
        <w:text/>
      </w:sdtPr>
      <w:sdtEndPr>
        <w:rPr>
          <w:color w:val="auto"/>
          <w:sz w:val="18"/>
          <w:szCs w:val="22"/>
        </w:rPr>
      </w:sdtEndPr>
      <w:sdtContent>
        <w:p w:rsidR="00B64AB2" w:rsidRDefault="006F3EE3" w:rsidP="00B64AB2">
          <w:pPr>
            <w:jc w:val="center"/>
          </w:pPr>
          <w:r>
            <w:rPr>
              <w:color w:val="22BBEA"/>
              <w:sz w:val="32"/>
              <w:szCs w:val="32"/>
            </w:rPr>
            <w:t>Technical Design</w:t>
          </w:r>
        </w:p>
      </w:sdtContent>
    </w:sdt>
    <w:p w:rsidR="00B64AB2" w:rsidRDefault="00B64AB2"/>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 w:rsidR="006C39AD" w:rsidRDefault="006C39AD">
      <w:pPr>
        <w:rPr>
          <w:b/>
          <w:color w:val="22BBEA"/>
          <w:sz w:val="22"/>
        </w:rPr>
      </w:pPr>
      <w:r w:rsidRPr="006C39AD">
        <w:rPr>
          <w:b/>
          <w:color w:val="22BBEA"/>
          <w:sz w:val="22"/>
        </w:rPr>
        <w:t>Document Revision History</w:t>
      </w:r>
    </w:p>
    <w:p w:rsidR="006C39AD" w:rsidRPr="006C39AD" w:rsidRDefault="006C39AD">
      <w:pPr>
        <w:rPr>
          <w:b/>
          <w:color w:val="22BBEA"/>
          <w:szCs w:val="18"/>
        </w:rPr>
      </w:pPr>
    </w:p>
    <w:tbl>
      <w:tblPr>
        <w:tblStyle w:val="TableGrid"/>
        <w:tblW w:w="0" w:type="auto"/>
        <w:tblLook w:val="04A0"/>
      </w:tblPr>
      <w:tblGrid>
        <w:gridCol w:w="647"/>
        <w:gridCol w:w="1295"/>
        <w:gridCol w:w="1676"/>
        <w:gridCol w:w="1440"/>
        <w:gridCol w:w="1440"/>
        <w:gridCol w:w="3078"/>
      </w:tblGrid>
      <w:tr w:rsidR="006C39AD" w:rsidTr="006C39AD">
        <w:tc>
          <w:tcPr>
            <w:tcW w:w="647" w:type="dxa"/>
          </w:tcPr>
          <w:p w:rsidR="006C39AD" w:rsidRDefault="006C39AD">
            <w:r>
              <w:t>Ver.</w:t>
            </w:r>
          </w:p>
        </w:tc>
        <w:tc>
          <w:tcPr>
            <w:tcW w:w="1295" w:type="dxa"/>
          </w:tcPr>
          <w:p w:rsidR="006C39AD" w:rsidRDefault="006C39AD">
            <w:r>
              <w:t>Date</w:t>
            </w:r>
          </w:p>
        </w:tc>
        <w:tc>
          <w:tcPr>
            <w:tcW w:w="1676" w:type="dxa"/>
          </w:tcPr>
          <w:p w:rsidR="006C39AD" w:rsidRDefault="006C39AD">
            <w:r>
              <w:t>Author</w:t>
            </w:r>
          </w:p>
        </w:tc>
        <w:tc>
          <w:tcPr>
            <w:tcW w:w="1440" w:type="dxa"/>
          </w:tcPr>
          <w:p w:rsidR="006C39AD" w:rsidRDefault="006C39AD">
            <w:r>
              <w:t>Reviewed by</w:t>
            </w:r>
          </w:p>
        </w:tc>
        <w:tc>
          <w:tcPr>
            <w:tcW w:w="1440" w:type="dxa"/>
          </w:tcPr>
          <w:p w:rsidR="006C39AD" w:rsidRDefault="006C39AD">
            <w:r>
              <w:t>Approved by</w:t>
            </w:r>
          </w:p>
        </w:tc>
        <w:tc>
          <w:tcPr>
            <w:tcW w:w="3078" w:type="dxa"/>
          </w:tcPr>
          <w:p w:rsidR="006C39AD" w:rsidRDefault="006C39AD">
            <w:r>
              <w:t>Changes</w:t>
            </w:r>
          </w:p>
        </w:tc>
      </w:tr>
      <w:tr w:rsidR="006C39AD" w:rsidRPr="006C39AD" w:rsidTr="006C39AD">
        <w:tc>
          <w:tcPr>
            <w:tcW w:w="647" w:type="dxa"/>
          </w:tcPr>
          <w:p w:rsidR="006C39AD" w:rsidRPr="006C39AD" w:rsidRDefault="006C39AD">
            <w:pPr>
              <w:rPr>
                <w:sz w:val="16"/>
                <w:szCs w:val="16"/>
              </w:rPr>
            </w:pPr>
            <w:r w:rsidRPr="006C39AD">
              <w:rPr>
                <w:sz w:val="16"/>
                <w:szCs w:val="16"/>
              </w:rPr>
              <w:t>0.1</w:t>
            </w:r>
          </w:p>
        </w:tc>
        <w:tc>
          <w:tcPr>
            <w:tcW w:w="1295" w:type="dxa"/>
          </w:tcPr>
          <w:p w:rsidR="006C39AD" w:rsidRPr="006C39AD" w:rsidRDefault="006C39AD">
            <w:pPr>
              <w:rPr>
                <w:sz w:val="16"/>
                <w:szCs w:val="16"/>
              </w:rPr>
            </w:pPr>
            <w:r w:rsidRPr="006C39AD">
              <w:rPr>
                <w:sz w:val="16"/>
                <w:szCs w:val="16"/>
              </w:rPr>
              <w:t>01/01/2011</w:t>
            </w:r>
          </w:p>
        </w:tc>
        <w:tc>
          <w:tcPr>
            <w:tcW w:w="1676" w:type="dxa"/>
          </w:tcPr>
          <w:p w:rsidR="006C39AD" w:rsidRPr="006C39AD" w:rsidRDefault="006C39AD">
            <w:pPr>
              <w:rPr>
                <w:sz w:val="16"/>
                <w:szCs w:val="16"/>
              </w:rPr>
            </w:pPr>
            <w:r w:rsidRPr="006C39AD">
              <w:rPr>
                <w:sz w:val="16"/>
                <w:szCs w:val="16"/>
              </w:rPr>
              <w:t>Someone</w:t>
            </w:r>
          </w:p>
        </w:tc>
        <w:tc>
          <w:tcPr>
            <w:tcW w:w="1440" w:type="dxa"/>
          </w:tcPr>
          <w:p w:rsidR="006C39AD" w:rsidRPr="006C39AD" w:rsidRDefault="006C39AD">
            <w:pPr>
              <w:rPr>
                <w:sz w:val="16"/>
                <w:szCs w:val="16"/>
              </w:rPr>
            </w:pPr>
            <w:r w:rsidRPr="006C39AD">
              <w:rPr>
                <w:sz w:val="16"/>
                <w:szCs w:val="16"/>
              </w:rPr>
              <w:t>Someone else</w:t>
            </w:r>
          </w:p>
        </w:tc>
        <w:tc>
          <w:tcPr>
            <w:tcW w:w="1440" w:type="dxa"/>
          </w:tcPr>
          <w:p w:rsidR="006C39AD" w:rsidRPr="006C39AD" w:rsidRDefault="006C39AD">
            <w:pPr>
              <w:rPr>
                <w:sz w:val="16"/>
                <w:szCs w:val="16"/>
              </w:rPr>
            </w:pPr>
            <w:r w:rsidRPr="006C39AD">
              <w:rPr>
                <w:sz w:val="16"/>
                <w:szCs w:val="16"/>
              </w:rPr>
              <w:t>Someone else</w:t>
            </w:r>
          </w:p>
        </w:tc>
        <w:tc>
          <w:tcPr>
            <w:tcW w:w="3078" w:type="dxa"/>
          </w:tcPr>
          <w:p w:rsidR="006C39AD" w:rsidRPr="006C39AD" w:rsidRDefault="006C39AD">
            <w:pPr>
              <w:rPr>
                <w:sz w:val="16"/>
                <w:szCs w:val="16"/>
              </w:rPr>
            </w:pPr>
            <w:r w:rsidRPr="006C39AD">
              <w:rPr>
                <w:sz w:val="16"/>
                <w:szCs w:val="16"/>
              </w:rPr>
              <w:t>Initial draft</w:t>
            </w:r>
          </w:p>
        </w:tc>
      </w:tr>
      <w:tr w:rsidR="006C39AD" w:rsidRPr="006C39AD" w:rsidTr="006C39AD">
        <w:tc>
          <w:tcPr>
            <w:tcW w:w="647" w:type="dxa"/>
          </w:tcPr>
          <w:p w:rsidR="006C39AD" w:rsidRPr="006C39AD" w:rsidRDefault="006C39AD">
            <w:pPr>
              <w:rPr>
                <w:sz w:val="16"/>
                <w:szCs w:val="16"/>
              </w:rPr>
            </w:pPr>
          </w:p>
        </w:tc>
        <w:tc>
          <w:tcPr>
            <w:tcW w:w="1295" w:type="dxa"/>
          </w:tcPr>
          <w:p w:rsidR="006C39AD" w:rsidRPr="006C39AD" w:rsidRDefault="006C39AD">
            <w:pPr>
              <w:rPr>
                <w:sz w:val="16"/>
                <w:szCs w:val="16"/>
              </w:rPr>
            </w:pPr>
          </w:p>
        </w:tc>
        <w:tc>
          <w:tcPr>
            <w:tcW w:w="1676"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1440" w:type="dxa"/>
          </w:tcPr>
          <w:p w:rsidR="006C39AD" w:rsidRPr="006C39AD" w:rsidRDefault="006C39AD">
            <w:pPr>
              <w:rPr>
                <w:sz w:val="16"/>
                <w:szCs w:val="16"/>
              </w:rPr>
            </w:pPr>
          </w:p>
        </w:tc>
        <w:tc>
          <w:tcPr>
            <w:tcW w:w="3078" w:type="dxa"/>
          </w:tcPr>
          <w:p w:rsidR="006C39AD" w:rsidRPr="006C39AD" w:rsidRDefault="006C39AD">
            <w:pPr>
              <w:rPr>
                <w:sz w:val="16"/>
                <w:szCs w:val="16"/>
              </w:rPr>
            </w:pPr>
          </w:p>
        </w:tc>
      </w:tr>
    </w:tbl>
    <w:p w:rsidR="006C39AD" w:rsidRDefault="006C39AD"/>
    <w:p w:rsidR="006C39AD" w:rsidRDefault="006C39AD">
      <w:pPr>
        <w:spacing w:after="200" w:line="276" w:lineRule="auto"/>
      </w:pPr>
      <w:r>
        <w:br w:type="page"/>
      </w:r>
    </w:p>
    <w:sdt>
      <w:sdtPr>
        <w:rPr>
          <w:rFonts w:ascii="Verdana" w:eastAsiaTheme="minorHAnsi" w:hAnsi="Verdana" w:cstheme="minorBidi"/>
          <w:b w:val="0"/>
          <w:bCs w:val="0"/>
          <w:color w:val="auto"/>
          <w:sz w:val="18"/>
          <w:szCs w:val="22"/>
        </w:rPr>
        <w:id w:val="96229458"/>
        <w:docPartObj>
          <w:docPartGallery w:val="Table of Contents"/>
          <w:docPartUnique/>
        </w:docPartObj>
      </w:sdtPr>
      <w:sdtContent>
        <w:p w:rsidR="006C39AD" w:rsidRPr="006C39AD" w:rsidRDefault="006C39AD">
          <w:pPr>
            <w:pStyle w:val="TOCHeading"/>
            <w:rPr>
              <w:color w:val="22BBEA"/>
            </w:rPr>
          </w:pPr>
          <w:r w:rsidRPr="006C39AD">
            <w:rPr>
              <w:color w:val="22BBEA"/>
            </w:rPr>
            <w:t>Table of Contents</w:t>
          </w:r>
        </w:p>
        <w:p w:rsidR="006C39AD" w:rsidRDefault="00614BB9">
          <w:pPr>
            <w:pStyle w:val="TOC1"/>
            <w:tabs>
              <w:tab w:val="left" w:pos="440"/>
              <w:tab w:val="right" w:leader="dot" w:pos="9350"/>
            </w:tabs>
            <w:rPr>
              <w:noProof/>
            </w:rPr>
          </w:pPr>
          <w:r>
            <w:fldChar w:fldCharType="begin"/>
          </w:r>
          <w:r w:rsidR="006C39AD">
            <w:instrText xml:space="preserve"> TOC \o "1-3" \h \z \u </w:instrText>
          </w:r>
          <w:r>
            <w:fldChar w:fldCharType="separate"/>
          </w:r>
          <w:hyperlink w:anchor="_Toc307307689" w:history="1">
            <w:r w:rsidR="006C39AD" w:rsidRPr="007C65CD">
              <w:rPr>
                <w:rStyle w:val="Hyperlink"/>
                <w:noProof/>
              </w:rPr>
              <w:t>1</w:t>
            </w:r>
            <w:r w:rsidR="006C39AD">
              <w:rPr>
                <w:noProof/>
              </w:rPr>
              <w:tab/>
            </w:r>
            <w:r w:rsidR="006C39AD" w:rsidRPr="007C65CD">
              <w:rPr>
                <w:rStyle w:val="Hyperlink"/>
                <w:noProof/>
              </w:rPr>
              <w:t>Title 1</w:t>
            </w:r>
            <w:r w:rsidR="006C39AD">
              <w:rPr>
                <w:noProof/>
                <w:webHidden/>
              </w:rPr>
              <w:tab/>
            </w:r>
            <w:r>
              <w:rPr>
                <w:noProof/>
                <w:webHidden/>
              </w:rPr>
              <w:fldChar w:fldCharType="begin"/>
            </w:r>
            <w:r w:rsidR="006C39AD">
              <w:rPr>
                <w:noProof/>
                <w:webHidden/>
              </w:rPr>
              <w:instrText xml:space="preserve"> PAGEREF _Toc307307689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614BB9">
          <w:pPr>
            <w:pStyle w:val="TOC2"/>
            <w:tabs>
              <w:tab w:val="left" w:pos="880"/>
              <w:tab w:val="right" w:leader="dot" w:pos="9350"/>
            </w:tabs>
            <w:rPr>
              <w:noProof/>
            </w:rPr>
          </w:pPr>
          <w:hyperlink w:anchor="_Toc307307690" w:history="1">
            <w:r w:rsidR="006C39AD" w:rsidRPr="007C65CD">
              <w:rPr>
                <w:rStyle w:val="Hyperlink"/>
                <w:noProof/>
              </w:rPr>
              <w:t>1.1</w:t>
            </w:r>
            <w:r w:rsidR="006C39AD">
              <w:rPr>
                <w:noProof/>
              </w:rPr>
              <w:tab/>
            </w:r>
            <w:r w:rsidR="006C39AD" w:rsidRPr="007C65CD">
              <w:rPr>
                <w:rStyle w:val="Hyperlink"/>
                <w:noProof/>
              </w:rPr>
              <w:t>Title 2</w:t>
            </w:r>
            <w:r w:rsidR="006C39AD">
              <w:rPr>
                <w:noProof/>
                <w:webHidden/>
              </w:rPr>
              <w:tab/>
            </w:r>
            <w:r>
              <w:rPr>
                <w:noProof/>
                <w:webHidden/>
              </w:rPr>
              <w:fldChar w:fldCharType="begin"/>
            </w:r>
            <w:r w:rsidR="006C39AD">
              <w:rPr>
                <w:noProof/>
                <w:webHidden/>
              </w:rPr>
              <w:instrText xml:space="preserve"> PAGEREF _Toc307307690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614BB9">
          <w:pPr>
            <w:pStyle w:val="TOC3"/>
            <w:tabs>
              <w:tab w:val="left" w:pos="1320"/>
              <w:tab w:val="right" w:leader="dot" w:pos="9350"/>
            </w:tabs>
            <w:rPr>
              <w:noProof/>
            </w:rPr>
          </w:pPr>
          <w:hyperlink w:anchor="_Toc307307691" w:history="1">
            <w:r w:rsidR="006C39AD" w:rsidRPr="007C65CD">
              <w:rPr>
                <w:rStyle w:val="Hyperlink"/>
                <w:noProof/>
              </w:rPr>
              <w:t>1.1.1</w:t>
            </w:r>
            <w:r w:rsidR="006C39AD">
              <w:rPr>
                <w:noProof/>
              </w:rPr>
              <w:tab/>
            </w:r>
            <w:r w:rsidR="006C39AD" w:rsidRPr="007C65CD">
              <w:rPr>
                <w:rStyle w:val="Hyperlink"/>
                <w:noProof/>
              </w:rPr>
              <w:t>Title 3</w:t>
            </w:r>
            <w:r w:rsidR="006C39AD">
              <w:rPr>
                <w:noProof/>
                <w:webHidden/>
              </w:rPr>
              <w:tab/>
            </w:r>
            <w:r>
              <w:rPr>
                <w:noProof/>
                <w:webHidden/>
              </w:rPr>
              <w:fldChar w:fldCharType="begin"/>
            </w:r>
            <w:r w:rsidR="006C39AD">
              <w:rPr>
                <w:noProof/>
                <w:webHidden/>
              </w:rPr>
              <w:instrText xml:space="preserve"> PAGEREF _Toc307307691 \h </w:instrText>
            </w:r>
            <w:r>
              <w:rPr>
                <w:noProof/>
                <w:webHidden/>
              </w:rPr>
            </w:r>
            <w:r>
              <w:rPr>
                <w:noProof/>
                <w:webHidden/>
              </w:rPr>
              <w:fldChar w:fldCharType="separate"/>
            </w:r>
            <w:r w:rsidR="006F3EE3">
              <w:rPr>
                <w:noProof/>
                <w:webHidden/>
              </w:rPr>
              <w:t>3</w:t>
            </w:r>
            <w:r>
              <w:rPr>
                <w:noProof/>
                <w:webHidden/>
              </w:rPr>
              <w:fldChar w:fldCharType="end"/>
            </w:r>
          </w:hyperlink>
        </w:p>
        <w:p w:rsidR="006C39AD" w:rsidRDefault="00614BB9">
          <w:r>
            <w:fldChar w:fldCharType="end"/>
          </w:r>
        </w:p>
      </w:sdtContent>
    </w:sdt>
    <w:p w:rsidR="00A859B1" w:rsidRDefault="00A859B1">
      <w:pPr>
        <w:spacing w:after="200" w:line="276" w:lineRule="auto"/>
      </w:pPr>
      <w:r>
        <w:br w:type="page"/>
      </w:r>
    </w:p>
    <w:p w:rsidR="00B64AB2" w:rsidRDefault="006B65A0" w:rsidP="00A859B1">
      <w:pPr>
        <w:pStyle w:val="Heading1"/>
      </w:pPr>
      <w:r>
        <w:lastRenderedPageBreak/>
        <w:t>General Design</w:t>
      </w:r>
    </w:p>
    <w:p w:rsidR="00A859B1" w:rsidRDefault="00692D75" w:rsidP="00692D75">
      <w:pPr>
        <w:pStyle w:val="Heading2"/>
      </w:pPr>
      <w:r>
        <w:t>Objectives</w:t>
      </w:r>
    </w:p>
    <w:p w:rsidR="00692D75" w:rsidRDefault="00692D75" w:rsidP="00692D75">
      <w:r>
        <w:t>The two main objectives are:</w:t>
      </w:r>
    </w:p>
    <w:p w:rsidR="00692D75" w:rsidRDefault="00692D75" w:rsidP="00692D75">
      <w:pPr>
        <w:pStyle w:val="ListParagraph"/>
        <w:numPr>
          <w:ilvl w:val="0"/>
          <w:numId w:val="8"/>
        </w:numPr>
      </w:pPr>
      <w:r>
        <w:t>Good separation of responsibilities into small components, to ease the development by several people, and making easier to build the application step by step.</w:t>
      </w:r>
    </w:p>
    <w:p w:rsidR="00692D75" w:rsidRDefault="00692D75" w:rsidP="00692D75">
      <w:pPr>
        <w:pStyle w:val="ListParagraph"/>
        <w:numPr>
          <w:ilvl w:val="0"/>
          <w:numId w:val="8"/>
        </w:numPr>
      </w:pPr>
      <w:r>
        <w:t>Keep the design simple, so anyone can easily be part of the development, without long training</w:t>
      </w:r>
    </w:p>
    <w:p w:rsidR="00692D75" w:rsidRDefault="00692D75" w:rsidP="00692D75"/>
    <w:p w:rsidR="00692D75" w:rsidRDefault="00692D75" w:rsidP="00692D75">
      <w:r>
        <w:t>To reach the first objective, each component will:</w:t>
      </w:r>
    </w:p>
    <w:p w:rsidR="00692D75" w:rsidRDefault="00692D75" w:rsidP="00692D75">
      <w:pPr>
        <w:pStyle w:val="ListParagraph"/>
        <w:numPr>
          <w:ilvl w:val="0"/>
          <w:numId w:val="9"/>
        </w:numPr>
      </w:pPr>
      <w:r>
        <w:t>be located into a separate directory</w:t>
      </w:r>
    </w:p>
    <w:p w:rsidR="00692D75" w:rsidRDefault="00692D75" w:rsidP="00692D75">
      <w:pPr>
        <w:pStyle w:val="ListParagraph"/>
        <w:numPr>
          <w:ilvl w:val="0"/>
          <w:numId w:val="9"/>
        </w:numPr>
      </w:pPr>
      <w:r>
        <w:t>have the responsibility of his own tables and data in the database</w:t>
      </w:r>
      <w:r w:rsidR="006A7E4E">
        <w:t>, and provide functionalities to access</w:t>
      </w:r>
      <w:r w:rsidR="00285ED3">
        <w:t xml:space="preserve"> data</w:t>
      </w:r>
      <w:r w:rsidR="006A7E4E">
        <w:t xml:space="preserve"> for other components</w:t>
      </w:r>
    </w:p>
    <w:p w:rsidR="00692D75" w:rsidRDefault="006A7E4E" w:rsidP="00692D75">
      <w:pPr>
        <w:pStyle w:val="ListParagraph"/>
        <w:numPr>
          <w:ilvl w:val="0"/>
          <w:numId w:val="9"/>
        </w:numPr>
      </w:pPr>
      <w:r>
        <w:t>defines its own web pages, if applicable</w:t>
      </w:r>
    </w:p>
    <w:p w:rsidR="00692D75" w:rsidRDefault="00692D75" w:rsidP="00692D75"/>
    <w:p w:rsidR="006A7E4E" w:rsidRDefault="006A7E4E" w:rsidP="00692D75">
      <w:r>
        <w:t>To reach the second objective:</w:t>
      </w:r>
    </w:p>
    <w:p w:rsidR="006A7E4E" w:rsidRDefault="006A7E4E" w:rsidP="006A7E4E">
      <w:pPr>
        <w:pStyle w:val="ListParagraph"/>
        <w:numPr>
          <w:ilvl w:val="0"/>
          <w:numId w:val="10"/>
        </w:numPr>
      </w:pPr>
      <w:r>
        <w:t>we will not use a complete framework which may be long to learn, but may use small part of it or small libraries at some points to avoid doing something that already exist (like importing Excel files…)</w:t>
      </w:r>
    </w:p>
    <w:p w:rsidR="006A7E4E" w:rsidRDefault="006A7E4E" w:rsidP="006A7E4E">
      <w:pPr>
        <w:pStyle w:val="ListParagraph"/>
        <w:numPr>
          <w:ilvl w:val="0"/>
          <w:numId w:val="10"/>
        </w:numPr>
      </w:pPr>
      <w:r>
        <w:t>but still we will implement few principles usually provided by frameworks, as good design practices</w:t>
      </w:r>
    </w:p>
    <w:p w:rsidR="00285ED3" w:rsidRDefault="00285ED3" w:rsidP="006A7E4E">
      <w:pPr>
        <w:pStyle w:val="ListParagraph"/>
        <w:numPr>
          <w:ilvl w:val="0"/>
          <w:numId w:val="10"/>
        </w:numPr>
      </w:pPr>
      <w:r>
        <w:t xml:space="preserve">when some parts may be a little more complex, it must be (1) </w:t>
      </w:r>
      <w:r w:rsidR="00E73557">
        <w:t xml:space="preserve">very </w:t>
      </w:r>
      <w:r>
        <w:t>well documented, (2) provided with very easy to use and understand functionalities.</w:t>
      </w:r>
    </w:p>
    <w:p w:rsidR="006A7E4E" w:rsidRDefault="006A7E4E" w:rsidP="00692D75"/>
    <w:p w:rsidR="006A7E4E" w:rsidRDefault="001A58F3" w:rsidP="001A58F3">
      <w:pPr>
        <w:pStyle w:val="Heading2"/>
      </w:pPr>
      <w:r>
        <w:t>Structure</w:t>
      </w:r>
    </w:p>
    <w:p w:rsidR="0079524B" w:rsidRDefault="001A58F3" w:rsidP="001A58F3">
      <w:r>
        <w:t xml:space="preserve">In order to ensure security, and enforce every component follow the same good practices, the </w:t>
      </w:r>
      <w:r w:rsidR="0079524B">
        <w:t xml:space="preserve">files of </w:t>
      </w:r>
      <w:r>
        <w:t>components will not be directly accessible. Instead, only one entry point will be provided (index.php), and every request will be</w:t>
      </w:r>
      <w:r w:rsidR="0079524B">
        <w:t xml:space="preserve"> processed by this entry point.</w:t>
      </w:r>
    </w:p>
    <w:p w:rsidR="0079524B" w:rsidRDefault="001A58F3" w:rsidP="001A58F3">
      <w:r>
        <w:t xml:space="preserve">This entry point will analyze the request, and if it is correct, it will dispatch it to the </w:t>
      </w:r>
      <w:r w:rsidR="00927955">
        <w:t>right component</w:t>
      </w:r>
      <w:r w:rsidR="0079524B">
        <w:t xml:space="preserve"> after security checks</w:t>
      </w:r>
      <w:r w:rsidR="00927955">
        <w:t>.</w:t>
      </w:r>
    </w:p>
    <w:p w:rsidR="00927955" w:rsidRDefault="00927955" w:rsidP="001A58F3"/>
    <w:p w:rsidR="00D5107A" w:rsidRDefault="00C15F87" w:rsidP="001A58F3">
      <w:r>
        <w:t>Each component</w:t>
      </w:r>
      <w:r w:rsidR="00900548">
        <w:t>, located in its own directory (component/&lt;</w:t>
      </w:r>
      <w:proofErr w:type="spellStart"/>
      <w:r w:rsidR="00900548">
        <w:t>component_name</w:t>
      </w:r>
      <w:proofErr w:type="spellEnd"/>
      <w:r w:rsidR="00900548">
        <w:t>&gt;)</w:t>
      </w:r>
      <w:r>
        <w:t xml:space="preserve"> will follow the structure below:</w:t>
      </w:r>
    </w:p>
    <w:p w:rsidR="00C15F87" w:rsidRDefault="005D5AAF" w:rsidP="005D5AAF">
      <w:pPr>
        <w:pStyle w:val="ListParagraph"/>
        <w:numPr>
          <w:ilvl w:val="0"/>
          <w:numId w:val="6"/>
        </w:numPr>
      </w:pPr>
      <w:r>
        <w:t>p</w:t>
      </w:r>
      <w:r w:rsidR="00C15F87">
        <w:t>age</w:t>
      </w:r>
      <w:r>
        <w:t>/</w:t>
      </w:r>
      <w:r w:rsidR="00C15F87">
        <w:t>&lt;</w:t>
      </w:r>
      <w:proofErr w:type="spellStart"/>
      <w:r w:rsidR="00C15F87">
        <w:t>page_name</w:t>
      </w:r>
      <w:proofErr w:type="spellEnd"/>
      <w:r w:rsidR="00C15F87">
        <w:t>&gt;.</w:t>
      </w:r>
      <w:proofErr w:type="spellStart"/>
      <w:r w:rsidR="00C15F87">
        <w:t>php</w:t>
      </w:r>
      <w:proofErr w:type="spellEnd"/>
    </w:p>
    <w:p w:rsidR="00C15F87" w:rsidRDefault="00C15F87" w:rsidP="005D5AAF">
      <w:pPr>
        <w:pStyle w:val="ListParagraph"/>
        <w:numPr>
          <w:ilvl w:val="0"/>
          <w:numId w:val="6"/>
        </w:numPr>
      </w:pPr>
      <w:r>
        <w:t>static/&lt;filename&gt;</w:t>
      </w:r>
    </w:p>
    <w:p w:rsidR="00C15F87" w:rsidRDefault="00C15F87" w:rsidP="005D5AAF">
      <w:pPr>
        <w:pStyle w:val="ListParagraph"/>
        <w:numPr>
          <w:ilvl w:val="0"/>
          <w:numId w:val="6"/>
        </w:numPr>
      </w:pPr>
      <w:r>
        <w:t>service/</w:t>
      </w:r>
      <w:r w:rsidR="00A40C13">
        <w:t>&lt;</w:t>
      </w:r>
      <w:proofErr w:type="spellStart"/>
      <w:r w:rsidR="00A40C13">
        <w:t>service_name</w:t>
      </w:r>
      <w:proofErr w:type="spellEnd"/>
      <w:r w:rsidR="00A40C13">
        <w:t>&gt;.</w:t>
      </w:r>
      <w:proofErr w:type="spellStart"/>
      <w:r w:rsidR="00A40C13">
        <w:t>php</w:t>
      </w:r>
      <w:proofErr w:type="spellEnd"/>
    </w:p>
    <w:p w:rsidR="00DD1DE0" w:rsidRDefault="00DD1DE0" w:rsidP="005D5AAF">
      <w:pPr>
        <w:pStyle w:val="ListParagraph"/>
        <w:numPr>
          <w:ilvl w:val="0"/>
          <w:numId w:val="6"/>
        </w:numPr>
      </w:pPr>
      <w:r>
        <w:t>locale/&lt;language&gt;.inc</w:t>
      </w:r>
    </w:p>
    <w:p w:rsidR="00C15F87" w:rsidRDefault="00C15F87" w:rsidP="00C15F87">
      <w:pPr>
        <w:pStyle w:val="ListParagraph"/>
        <w:numPr>
          <w:ilvl w:val="0"/>
          <w:numId w:val="6"/>
        </w:numPr>
      </w:pPr>
      <w:r>
        <w:t>&lt;</w:t>
      </w:r>
      <w:proofErr w:type="spellStart"/>
      <w:r>
        <w:t>component_name</w:t>
      </w:r>
      <w:proofErr w:type="spellEnd"/>
      <w:r>
        <w:t>&gt;.inc</w:t>
      </w:r>
    </w:p>
    <w:p w:rsidR="00C15F87" w:rsidRDefault="00C15F87" w:rsidP="00C15F87"/>
    <w:p w:rsidR="00C15F87" w:rsidRDefault="00C15F87" w:rsidP="00C15F87">
      <w:r>
        <w:t xml:space="preserve">The </w:t>
      </w:r>
      <w:r w:rsidRPr="00C15F87">
        <w:rPr>
          <w:i/>
        </w:rPr>
        <w:t>page</w:t>
      </w:r>
      <w:r>
        <w:t xml:space="preserve"> directory contains one file for each screen provided by this component. This file should have the extension </w:t>
      </w:r>
      <w:r>
        <w:rPr>
          <w:i/>
        </w:rPr>
        <w:t>.</w:t>
      </w:r>
      <w:proofErr w:type="spellStart"/>
      <w:r>
        <w:rPr>
          <w:i/>
        </w:rPr>
        <w:t>php</w:t>
      </w:r>
      <w:proofErr w:type="spellEnd"/>
      <w:r>
        <w:t>, all other files in this directory must not have this extension.</w:t>
      </w:r>
    </w:p>
    <w:p w:rsidR="00C15F87" w:rsidRDefault="00C15F87" w:rsidP="00C15F87"/>
    <w:p w:rsidR="00C15F87" w:rsidRDefault="00C15F87" w:rsidP="00C15F87">
      <w:r>
        <w:t xml:space="preserve">The </w:t>
      </w:r>
      <w:r>
        <w:rPr>
          <w:i/>
        </w:rPr>
        <w:t>static</w:t>
      </w:r>
      <w:r>
        <w:t xml:space="preserve"> directory will contain static resources (images, </w:t>
      </w:r>
      <w:r w:rsidR="00AF0D92">
        <w:t xml:space="preserve">java </w:t>
      </w:r>
      <w:r>
        <w:t>scripts</w:t>
      </w:r>
      <w:r w:rsidR="00AF0D92">
        <w:t xml:space="preserve">, </w:t>
      </w:r>
      <w:proofErr w:type="spellStart"/>
      <w:r w:rsidR="00AF0D92">
        <w:t>css</w:t>
      </w:r>
      <w:proofErr w:type="spellEnd"/>
      <w:r>
        <w:t>…) which is not dependent of the user using the application, and thus can be easily cached by web browsers or web proxies, even among different user sessions.</w:t>
      </w:r>
      <w:r w:rsidR="00AF0D92">
        <w:t xml:space="preserve"> To clearly distinguish those resources will then help making the application more </w:t>
      </w:r>
      <w:proofErr w:type="spellStart"/>
      <w:r w:rsidR="00AF0D92">
        <w:t>performant</w:t>
      </w:r>
      <w:proofErr w:type="spellEnd"/>
      <w:r w:rsidR="00AF0D92">
        <w:t>.</w:t>
      </w:r>
    </w:p>
    <w:p w:rsidR="00C15F87" w:rsidRDefault="00C15F87" w:rsidP="00C15F87"/>
    <w:p w:rsidR="00C15F87" w:rsidRDefault="00C15F87" w:rsidP="00C15F87">
      <w:r>
        <w:t xml:space="preserve">The </w:t>
      </w:r>
      <w:r>
        <w:rPr>
          <w:i/>
        </w:rPr>
        <w:t>service</w:t>
      </w:r>
      <w:r>
        <w:t xml:space="preserve"> directory will contain one file for each service provided by this component. A service is different from a page, in the sense that a page is in HTML format to be display in a browser, while a service may return data in any format, is not intended to be displayed, and may be called either by a screen, or by a third-party system.</w:t>
      </w:r>
      <w:r w:rsidR="00AF0D92">
        <w:t xml:space="preserve"> A service is typically using XML as output.</w:t>
      </w:r>
    </w:p>
    <w:p w:rsidR="00DB111F" w:rsidRDefault="00DB111F" w:rsidP="00C15F87"/>
    <w:p w:rsidR="00DB111F" w:rsidRPr="00DB111F" w:rsidRDefault="00DB111F" w:rsidP="00C15F87">
      <w:r>
        <w:t xml:space="preserve">The </w:t>
      </w:r>
      <w:r>
        <w:rPr>
          <w:i/>
        </w:rPr>
        <w:t>locale</w:t>
      </w:r>
      <w:r>
        <w:t xml:space="preserve"> directory will contain one file per language, each file containing the mapping between keys, and the corresponding localized string. This will be detailed in the next chapter.</w:t>
      </w:r>
    </w:p>
    <w:p w:rsidR="00C15F87" w:rsidRDefault="00C15F87" w:rsidP="00C15F87"/>
    <w:p w:rsidR="00C15F87" w:rsidRDefault="009B130F" w:rsidP="00C15F87">
      <w:r>
        <w:lastRenderedPageBreak/>
        <w:t>The file &lt;</w:t>
      </w:r>
      <w:proofErr w:type="spellStart"/>
      <w:r>
        <w:t>component_name</w:t>
      </w:r>
      <w:proofErr w:type="spellEnd"/>
      <w:r>
        <w:t>&gt;.inc will:</w:t>
      </w:r>
    </w:p>
    <w:p w:rsidR="007A73DE" w:rsidRDefault="007A73DE" w:rsidP="009B130F">
      <w:pPr>
        <w:pStyle w:val="ListParagraph"/>
        <w:numPr>
          <w:ilvl w:val="0"/>
          <w:numId w:val="12"/>
        </w:numPr>
      </w:pPr>
      <w:r>
        <w:t>Ensure security checks to access to the pages and services: by default, nothing is accessible, and a component must implement the checks to allow access</w:t>
      </w:r>
    </w:p>
    <w:p w:rsidR="007A73DE" w:rsidRDefault="007A73DE" w:rsidP="009B130F">
      <w:pPr>
        <w:pStyle w:val="ListParagraph"/>
        <w:numPr>
          <w:ilvl w:val="0"/>
          <w:numId w:val="12"/>
        </w:numPr>
      </w:pPr>
      <w:r>
        <w:t xml:space="preserve">Define the </w:t>
      </w:r>
      <w:proofErr w:type="spellStart"/>
      <w:r>
        <w:t>DataBase</w:t>
      </w:r>
      <w:proofErr w:type="spellEnd"/>
      <w:r>
        <w:t xml:space="preserve"> elements it manages.</w:t>
      </w:r>
    </w:p>
    <w:p w:rsidR="007A73DE" w:rsidRDefault="007A73DE" w:rsidP="009B130F">
      <w:pPr>
        <w:pStyle w:val="ListParagraph"/>
        <w:numPr>
          <w:ilvl w:val="0"/>
          <w:numId w:val="12"/>
        </w:numPr>
      </w:pPr>
      <w:r>
        <w:t>Declare the components it is dependent on. Thus we will ensure there is no cyclic dependency, which would be the result of a wrong design.</w:t>
      </w:r>
    </w:p>
    <w:p w:rsidR="009B130F" w:rsidRDefault="007A73DE" w:rsidP="007A73DE">
      <w:pPr>
        <w:pStyle w:val="ListParagraph"/>
        <w:numPr>
          <w:ilvl w:val="0"/>
          <w:numId w:val="12"/>
        </w:numPr>
      </w:pPr>
      <w:r>
        <w:t>Store information about the user currently using the application, if needed.</w:t>
      </w:r>
    </w:p>
    <w:p w:rsidR="00107612" w:rsidRDefault="009B130F" w:rsidP="009B130F">
      <w:pPr>
        <w:pStyle w:val="ListParagraph"/>
        <w:numPr>
          <w:ilvl w:val="0"/>
          <w:numId w:val="12"/>
        </w:numPr>
      </w:pPr>
      <w:r>
        <w:t>Provide any other functionalities that may be accessed by other modules</w:t>
      </w:r>
    </w:p>
    <w:p w:rsidR="009B130F" w:rsidRDefault="009B130F" w:rsidP="009B130F"/>
    <w:p w:rsidR="009B130F" w:rsidRDefault="00A40C13" w:rsidP="009B130F">
      <w:r>
        <w:t>From outside, the files will be accessed using the URLs as follow:</w:t>
      </w:r>
    </w:p>
    <w:tbl>
      <w:tblPr>
        <w:tblStyle w:val="TableGrid"/>
        <w:tblW w:w="0" w:type="auto"/>
        <w:tblLayout w:type="fixed"/>
        <w:tblLook w:val="04A0"/>
      </w:tblPr>
      <w:tblGrid>
        <w:gridCol w:w="1098"/>
        <w:gridCol w:w="3870"/>
        <w:gridCol w:w="4608"/>
      </w:tblGrid>
      <w:tr w:rsidR="00A40C13" w:rsidTr="00900548">
        <w:tc>
          <w:tcPr>
            <w:tcW w:w="1098" w:type="dxa"/>
          </w:tcPr>
          <w:p w:rsidR="00A40C13" w:rsidRDefault="00A40C13" w:rsidP="009B130F">
            <w:r>
              <w:t>Type</w:t>
            </w:r>
          </w:p>
        </w:tc>
        <w:tc>
          <w:tcPr>
            <w:tcW w:w="3870" w:type="dxa"/>
          </w:tcPr>
          <w:p w:rsidR="00A40C13" w:rsidRDefault="00A40C13" w:rsidP="009B130F">
            <w:r>
              <w:t>URL</w:t>
            </w:r>
          </w:p>
        </w:tc>
        <w:tc>
          <w:tcPr>
            <w:tcW w:w="4608" w:type="dxa"/>
          </w:tcPr>
          <w:p w:rsidR="00A40C13" w:rsidRDefault="00A40C13" w:rsidP="009B130F">
            <w:r>
              <w:t>Will access in the structure to</w:t>
            </w:r>
          </w:p>
        </w:tc>
      </w:tr>
      <w:tr w:rsidR="00A40C13" w:rsidTr="00900548">
        <w:tc>
          <w:tcPr>
            <w:tcW w:w="1098" w:type="dxa"/>
          </w:tcPr>
          <w:p w:rsidR="00A40C13" w:rsidRDefault="00A40C13" w:rsidP="009B130F">
            <w:r>
              <w:t>Page</w:t>
            </w:r>
          </w:p>
        </w:tc>
        <w:tc>
          <w:tcPr>
            <w:tcW w:w="3870" w:type="dxa"/>
          </w:tcPr>
          <w:p w:rsidR="00A40C13" w:rsidRDefault="00A40C13" w:rsidP="009B130F">
            <w:pPr>
              <w:rPr>
                <w:sz w:val="16"/>
              </w:rPr>
            </w:pPr>
            <w:r w:rsidRPr="00A40C13">
              <w:rPr>
                <w:sz w:val="16"/>
              </w:rPr>
              <w:t>/dynamic/</w:t>
            </w:r>
            <w:r>
              <w:rPr>
                <w:sz w:val="16"/>
              </w:rPr>
              <w:t>&lt;component&gt;/page/&lt;page</w:t>
            </w:r>
            <w:r w:rsidRPr="00A40C13">
              <w:rPr>
                <w:sz w:val="16"/>
              </w:rPr>
              <w:t>&gt;</w:t>
            </w:r>
          </w:p>
          <w:p w:rsidR="00FF64CE" w:rsidRDefault="00FF64CE" w:rsidP="009B130F">
            <w:r>
              <w:rPr>
                <w:sz w:val="16"/>
              </w:rPr>
              <w:t>/dynamic/&lt;component&gt;/</w:t>
            </w:r>
            <w:proofErr w:type="spellStart"/>
            <w:r>
              <w:rPr>
                <w:sz w:val="16"/>
              </w:rPr>
              <w:t>sub_page</w:t>
            </w:r>
            <w:proofErr w:type="spellEnd"/>
            <w:r>
              <w:rPr>
                <w:sz w:val="16"/>
              </w:rPr>
              <w:t>/&lt;page&gt;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w:t>
            </w:r>
            <w:r>
              <w:rPr>
                <w:sz w:val="16"/>
              </w:rPr>
              <w:t>&gt;/page/&lt;page</w:t>
            </w:r>
            <w:r w:rsidRPr="00A40C13">
              <w:rPr>
                <w:sz w:val="16"/>
              </w:rPr>
              <w:t>&gt;.</w:t>
            </w:r>
            <w:proofErr w:type="spellStart"/>
            <w:r w:rsidRPr="00A40C13">
              <w:rPr>
                <w:sz w:val="16"/>
              </w:rPr>
              <w:t>php</w:t>
            </w:r>
            <w:proofErr w:type="spellEnd"/>
          </w:p>
        </w:tc>
      </w:tr>
      <w:tr w:rsidR="00A40C13" w:rsidTr="00900548">
        <w:tc>
          <w:tcPr>
            <w:tcW w:w="1098" w:type="dxa"/>
          </w:tcPr>
          <w:p w:rsidR="00A40C13" w:rsidRDefault="00A40C13" w:rsidP="009B130F">
            <w:r>
              <w:t>Service</w:t>
            </w:r>
          </w:p>
        </w:tc>
        <w:tc>
          <w:tcPr>
            <w:tcW w:w="3870" w:type="dxa"/>
          </w:tcPr>
          <w:p w:rsidR="00A40C13" w:rsidRDefault="00A40C13" w:rsidP="00A40C13">
            <w:r w:rsidRPr="00A40C13">
              <w:rPr>
                <w:sz w:val="16"/>
              </w:rPr>
              <w:t>/dynamic/&lt;component&gt;/service/&lt;</w:t>
            </w:r>
            <w:r>
              <w:rPr>
                <w:sz w:val="16"/>
              </w:rPr>
              <w:t>service</w:t>
            </w:r>
            <w:r w:rsidRPr="00A40C13">
              <w:rPr>
                <w:sz w:val="16"/>
              </w:rPr>
              <w:t>&gt;</w:t>
            </w:r>
          </w:p>
        </w:tc>
        <w:tc>
          <w:tcPr>
            <w:tcW w:w="4608" w:type="dxa"/>
          </w:tcPr>
          <w:p w:rsidR="00A40C13" w:rsidRPr="00A40C13" w:rsidRDefault="00A40C13" w:rsidP="00A40C13">
            <w:pPr>
              <w:rPr>
                <w:sz w:val="16"/>
              </w:rPr>
            </w:pPr>
            <w:r w:rsidRPr="00A40C13">
              <w:rPr>
                <w:sz w:val="16"/>
              </w:rPr>
              <w:t>/</w:t>
            </w:r>
            <w:r w:rsidR="00900548">
              <w:rPr>
                <w:sz w:val="16"/>
              </w:rPr>
              <w:t>component/</w:t>
            </w:r>
            <w:r w:rsidRPr="00A40C13">
              <w:rPr>
                <w:sz w:val="16"/>
              </w:rPr>
              <w:t>&lt;component&gt;/service/&lt;service&gt;.</w:t>
            </w:r>
            <w:proofErr w:type="spellStart"/>
            <w:r w:rsidRPr="00A40C13">
              <w:rPr>
                <w:sz w:val="16"/>
              </w:rPr>
              <w:t>php</w:t>
            </w:r>
            <w:proofErr w:type="spellEnd"/>
          </w:p>
        </w:tc>
      </w:tr>
      <w:tr w:rsidR="00A40C13" w:rsidTr="00900548">
        <w:tc>
          <w:tcPr>
            <w:tcW w:w="1098" w:type="dxa"/>
          </w:tcPr>
          <w:p w:rsidR="00A40C13" w:rsidRDefault="00A40C13" w:rsidP="009B130F">
            <w:r>
              <w:t>Resource</w:t>
            </w:r>
          </w:p>
        </w:tc>
        <w:tc>
          <w:tcPr>
            <w:tcW w:w="3870" w:type="dxa"/>
          </w:tcPr>
          <w:p w:rsidR="00A40C13" w:rsidRDefault="00A40C13" w:rsidP="00A40C13">
            <w:r w:rsidRPr="00A40C13">
              <w:rPr>
                <w:sz w:val="16"/>
              </w:rPr>
              <w:t>/static/&lt;component&gt;/&lt;filename&gt;</w:t>
            </w:r>
          </w:p>
        </w:tc>
        <w:tc>
          <w:tcPr>
            <w:tcW w:w="4608" w:type="dxa"/>
          </w:tcPr>
          <w:p w:rsidR="00A40C13" w:rsidRPr="00A40C13" w:rsidRDefault="00A40C13" w:rsidP="00F85167">
            <w:pPr>
              <w:rPr>
                <w:sz w:val="16"/>
              </w:rPr>
            </w:pPr>
            <w:r w:rsidRPr="00A40C13">
              <w:rPr>
                <w:sz w:val="16"/>
              </w:rPr>
              <w:t>/</w:t>
            </w:r>
            <w:r w:rsidR="00900548">
              <w:rPr>
                <w:sz w:val="16"/>
              </w:rPr>
              <w:t>component/</w:t>
            </w:r>
            <w:r w:rsidRPr="00A40C13">
              <w:rPr>
                <w:sz w:val="16"/>
              </w:rPr>
              <w:t>&lt;component&gt;/static/&lt;filename&gt;</w:t>
            </w:r>
          </w:p>
        </w:tc>
      </w:tr>
    </w:tbl>
    <w:p w:rsidR="00A40C13" w:rsidRDefault="00A40C13" w:rsidP="009B130F"/>
    <w:p w:rsidR="00A40C13" w:rsidRDefault="00A40C13" w:rsidP="009B130F">
      <w:r>
        <w:t>The reason to separate dynamic elements from static elements into two different sub-directories from outside point of view is technical: to allow caching</w:t>
      </w:r>
      <w:r w:rsidR="00C40B0D">
        <w:t xml:space="preserve"> (no cookies outside of /dynamic/)</w:t>
      </w:r>
      <w:r w:rsidR="005475D7">
        <w:t>.</w:t>
      </w:r>
    </w:p>
    <w:p w:rsidR="005475D7" w:rsidRDefault="005475D7" w:rsidP="009B130F"/>
    <w:p w:rsidR="005475D7" w:rsidRDefault="005475D7" w:rsidP="009B130F">
      <w:r>
        <w:t>The difference between URLs …/page/… and …/</w:t>
      </w:r>
      <w:proofErr w:type="spellStart"/>
      <w:r>
        <w:t>sub_page</w:t>
      </w:r>
      <w:proofErr w:type="spellEnd"/>
      <w:r>
        <w:t xml:space="preserve">/… is that a </w:t>
      </w:r>
      <w:proofErr w:type="spellStart"/>
      <w:r>
        <w:t>sub_page</w:t>
      </w:r>
      <w:proofErr w:type="spellEnd"/>
      <w:r>
        <w:t xml:space="preserve"> means it is embedded (either in a frame, in a popup…) and so should not contain the usual header and footer, while a page will be automatically surrounded by the standard header and footer content.</w:t>
      </w:r>
    </w:p>
    <w:p w:rsidR="00A40C13" w:rsidRDefault="00A40C13" w:rsidP="00B10420"/>
    <w:p w:rsidR="009B4300" w:rsidRDefault="009B4300" w:rsidP="00B10420">
      <w:r>
        <w:t xml:space="preserve">On top of the components, is the class </w:t>
      </w:r>
      <w:proofErr w:type="spellStart"/>
      <w:r>
        <w:t>PNApplication</w:t>
      </w:r>
      <w:proofErr w:type="spellEnd"/>
      <w:r>
        <w:t>: this is the class which instantiate and contain all the components. This class may be accessed from anywhere in order to access to a specific component.</w:t>
      </w:r>
    </w:p>
    <w:p w:rsidR="00840EF0" w:rsidRDefault="009B4300" w:rsidP="009B4300">
      <w:pPr>
        <w:pStyle w:val="Heading1"/>
      </w:pPr>
      <w:r>
        <w:t>Common</w:t>
      </w:r>
    </w:p>
    <w:p w:rsidR="00571786" w:rsidRDefault="00571786" w:rsidP="00571786">
      <w:r>
        <w:t>Some useful classes and functionalities are provided in a common part, that any component may use. Typically this is reusable functions, or transverse functions.</w:t>
      </w:r>
    </w:p>
    <w:p w:rsidR="00571786" w:rsidRDefault="00AC5A6F" w:rsidP="00571786">
      <w:pPr>
        <w:pStyle w:val="Heading2"/>
      </w:pPr>
      <w:r>
        <w:t>Localization</w:t>
      </w:r>
    </w:p>
    <w:p w:rsidR="00571786" w:rsidRDefault="00571786" w:rsidP="00571786">
      <w:r>
        <w:t xml:space="preserve">In order to make the application multi-language, any data which does not come from the </w:t>
      </w:r>
      <w:proofErr w:type="spellStart"/>
      <w:r>
        <w:t>DataBase</w:t>
      </w:r>
      <w:proofErr w:type="spellEnd"/>
      <w:r>
        <w:t xml:space="preserve"> must be localized.</w:t>
      </w:r>
    </w:p>
    <w:p w:rsidR="00571786" w:rsidRDefault="00571786" w:rsidP="00571786">
      <w:r>
        <w:t xml:space="preserve">Each component can define localized strings, located in the sub-directory </w:t>
      </w:r>
      <w:r>
        <w:rPr>
          <w:i/>
        </w:rPr>
        <w:t>locale</w:t>
      </w:r>
      <w:r>
        <w:t xml:space="preserve"> of the component.</w:t>
      </w:r>
    </w:p>
    <w:p w:rsidR="00571786" w:rsidRDefault="00571786" w:rsidP="00571786"/>
    <w:p w:rsidR="00571786" w:rsidRDefault="00571786" w:rsidP="00571786">
      <w:r>
        <w:t>Localized strings are provided as map between keys (typically the string in English) and localized value (the translation).</w:t>
      </w:r>
    </w:p>
    <w:p w:rsidR="00571786" w:rsidRDefault="00571786" w:rsidP="00571786"/>
    <w:p w:rsidR="00571786" w:rsidRDefault="00571786" w:rsidP="00571786">
      <w:r>
        <w:t>Localized strings are case insensitive, but keys and translations can provide indications where the different words are</w:t>
      </w:r>
      <w:r w:rsidR="00F64522">
        <w:t>, using the ~ character</w:t>
      </w:r>
      <w:r>
        <w:t>.</w:t>
      </w:r>
    </w:p>
    <w:p w:rsidR="00571786" w:rsidRDefault="00571786" w:rsidP="00571786">
      <w:r>
        <w:t xml:space="preserve">For </w:t>
      </w:r>
      <w:proofErr w:type="spellStart"/>
      <w:r>
        <w:t>exemple</w:t>
      </w:r>
      <w:proofErr w:type="spellEnd"/>
      <w:r>
        <w:t>, with given map:</w:t>
      </w:r>
    </w:p>
    <w:p w:rsidR="00571786" w:rsidRDefault="00571786" w:rsidP="00571786">
      <w:pPr>
        <w:autoSpaceDE w:val="0"/>
        <w:autoSpaceDN w:val="0"/>
        <w:adjustRightInd w:val="0"/>
        <w:rPr>
          <w:rFonts w:ascii="Courier New" w:hAnsi="Courier New" w:cs="Courier New"/>
          <w:sz w:val="20"/>
          <w:szCs w:val="20"/>
        </w:rPr>
      </w:pPr>
      <w:r>
        <w:rPr>
          <w:rFonts w:ascii="Courier New" w:hAnsi="Courier New" w:cs="Courier New"/>
          <w:color w:val="0000C0"/>
          <w:sz w:val="20"/>
          <w:szCs w:val="20"/>
        </w:rPr>
        <w:t xml:space="preserve">"~add ~user" </w:t>
      </w:r>
      <w:r>
        <w:rPr>
          <w:rFonts w:ascii="Courier New" w:hAnsi="Courier New" w:cs="Courier New"/>
          <w:color w:val="000000"/>
          <w:sz w:val="20"/>
          <w:szCs w:val="20"/>
        </w:rPr>
        <w:t xml:space="preserve">=&gt; </w:t>
      </w:r>
      <w:r>
        <w:rPr>
          <w:rFonts w:ascii="Courier New" w:hAnsi="Courier New" w:cs="Courier New"/>
          <w:color w:val="0000C0"/>
          <w:sz w:val="20"/>
          <w:szCs w:val="20"/>
        </w:rPr>
        <w:t>"~</w:t>
      </w:r>
      <w:proofErr w:type="spellStart"/>
      <w:r>
        <w:rPr>
          <w:rFonts w:ascii="Courier New" w:hAnsi="Courier New" w:cs="Courier New"/>
          <w:color w:val="0000C0"/>
          <w:sz w:val="20"/>
          <w:szCs w:val="20"/>
        </w:rPr>
        <w:t>ajouter</w:t>
      </w:r>
      <w:proofErr w:type="spellEnd"/>
      <w:r>
        <w:rPr>
          <w:rFonts w:ascii="Courier New" w:hAnsi="Courier New" w:cs="Courier New"/>
          <w:color w:val="0000C0"/>
          <w:sz w:val="20"/>
          <w:szCs w:val="20"/>
        </w:rPr>
        <w:t xml:space="preserve"> un ~</w:t>
      </w:r>
      <w:proofErr w:type="spellStart"/>
      <w:r>
        <w:rPr>
          <w:rFonts w:ascii="Courier New" w:hAnsi="Courier New" w:cs="Courier New"/>
          <w:color w:val="0000C0"/>
          <w:sz w:val="20"/>
          <w:szCs w:val="20"/>
        </w:rPr>
        <w:t>utilisateur</w:t>
      </w:r>
      <w:proofErr w:type="spellEnd"/>
      <w:r>
        <w:rPr>
          <w:rFonts w:ascii="Courier New" w:hAnsi="Courier New" w:cs="Courier New"/>
          <w:color w:val="0000C0"/>
          <w:sz w:val="20"/>
          <w:szCs w:val="20"/>
        </w:rPr>
        <w:t>"</w:t>
      </w:r>
    </w:p>
    <w:p w:rsidR="00571786" w:rsidRDefault="00571786" w:rsidP="00571786">
      <w:r>
        <w:t xml:space="preserve">If a screen request for </w:t>
      </w:r>
      <w:r>
        <w:rPr>
          <w:rFonts w:ascii="Courier New" w:hAnsi="Courier New" w:cs="Courier New"/>
          <w:color w:val="0000C0"/>
          <w:sz w:val="20"/>
          <w:szCs w:val="20"/>
        </w:rPr>
        <w:t>"Add User"</w:t>
      </w:r>
      <w:r w:rsidRPr="00571786">
        <w:t>, it will be translated into</w:t>
      </w:r>
      <w:r>
        <w:rPr>
          <w:rFonts w:ascii="Courier New" w:hAnsi="Courier New" w:cs="Courier New"/>
          <w:color w:val="0000C0"/>
          <w:sz w:val="20"/>
          <w:szCs w:val="20"/>
        </w:rPr>
        <w:t xml:space="preserve"> "</w:t>
      </w:r>
      <w:proofErr w:type="spellStart"/>
      <w:r>
        <w:rPr>
          <w:rFonts w:ascii="Courier New" w:hAnsi="Courier New" w:cs="Courier New"/>
          <w:color w:val="0000C0"/>
          <w:sz w:val="20"/>
          <w:szCs w:val="20"/>
        </w:rPr>
        <w:t>Ajouter</w:t>
      </w:r>
      <w:proofErr w:type="spellEnd"/>
      <w:r>
        <w:rPr>
          <w:rFonts w:ascii="Courier New" w:hAnsi="Courier New" w:cs="Courier New"/>
          <w:color w:val="0000C0"/>
          <w:sz w:val="20"/>
          <w:szCs w:val="20"/>
        </w:rPr>
        <w:t xml:space="preserve"> un </w:t>
      </w:r>
      <w:proofErr w:type="spellStart"/>
      <w:r>
        <w:rPr>
          <w:rFonts w:ascii="Courier New" w:hAnsi="Courier New" w:cs="Courier New"/>
          <w:color w:val="0000C0"/>
          <w:sz w:val="20"/>
          <w:szCs w:val="20"/>
        </w:rPr>
        <w:t>Utilisateur</w:t>
      </w:r>
      <w:proofErr w:type="spellEnd"/>
      <w:r w:rsidRPr="00571786">
        <w:t>": meaning the capital letters are put according to the indicated words, and the requested string.</w:t>
      </w:r>
    </w:p>
    <w:p w:rsidR="00571786" w:rsidRDefault="00571786" w:rsidP="00571786"/>
    <w:p w:rsidR="00571786" w:rsidRDefault="00571786" w:rsidP="00571786">
      <w:r>
        <w:t>The language used is kept by in the session of the user, and in a cookie in order to keep the language of the user over sessions. If no information is available, it will detect the preferred language set in the browser of the user. If still no information is available, English will be used by default.</w:t>
      </w:r>
    </w:p>
    <w:p w:rsidR="00F64522" w:rsidRDefault="00F64522" w:rsidP="00571786"/>
    <w:p w:rsidR="00F64522" w:rsidRDefault="00F64522" w:rsidP="00F64522">
      <w:r>
        <w:t xml:space="preserve">Localized strings are split into </w:t>
      </w:r>
      <w:r>
        <w:rPr>
          <w:i/>
        </w:rPr>
        <w:t>namespaces</w:t>
      </w:r>
      <w:r>
        <w:t xml:space="preserve">, by default localized strings of a component are stored under the namespace having the same name as the component (i.e. </w:t>
      </w:r>
      <w:proofErr w:type="spellStart"/>
      <w:r>
        <w:t>UserManagement</w:t>
      </w:r>
      <w:proofErr w:type="spellEnd"/>
      <w:r>
        <w:t xml:space="preserve"> component will have the namespace </w:t>
      </w:r>
      <w:proofErr w:type="spellStart"/>
      <w:r>
        <w:t>UserManagement</w:t>
      </w:r>
      <w:proofErr w:type="spellEnd"/>
      <w:r>
        <w:t>). To ease the usage, when we are in a page of a component, the default namespace is the namespace of this component, so no need to specify the namespace. However it is still possible to specify it, and so to access strings define by other components.</w:t>
      </w:r>
    </w:p>
    <w:p w:rsidR="00F64522" w:rsidRDefault="00AC5A6F" w:rsidP="00AC5A6F">
      <w:pPr>
        <w:pStyle w:val="Heading2"/>
      </w:pPr>
      <w:proofErr w:type="spellStart"/>
      <w:r>
        <w:lastRenderedPageBreak/>
        <w:t>DataBase</w:t>
      </w:r>
      <w:proofErr w:type="spellEnd"/>
    </w:p>
    <w:p w:rsidR="00AC5A6F" w:rsidRDefault="00D424B4" w:rsidP="00AC5A6F">
      <w:r>
        <w:t xml:space="preserve">As the software will be mainly a </w:t>
      </w:r>
      <w:proofErr w:type="spellStart"/>
      <w:r>
        <w:t>DataBase</w:t>
      </w:r>
      <w:proofErr w:type="spellEnd"/>
      <w:r>
        <w:t xml:space="preserve">, some functionalities are provided to access the </w:t>
      </w:r>
      <w:proofErr w:type="spellStart"/>
      <w:r>
        <w:t>DataBase</w:t>
      </w:r>
      <w:proofErr w:type="spellEnd"/>
      <w:r>
        <w:t>, to know the data model, and to create pages to display and edit data.</w:t>
      </w:r>
    </w:p>
    <w:p w:rsidR="00D424B4" w:rsidRDefault="00D424B4" w:rsidP="00AC5A6F"/>
    <w:p w:rsidR="00D424B4" w:rsidRDefault="00D424B4" w:rsidP="00AC5A6F">
      <w:r>
        <w:t xml:space="preserve">To access the </w:t>
      </w:r>
      <w:proofErr w:type="spellStart"/>
      <w:r>
        <w:t>DataBase</w:t>
      </w:r>
      <w:proofErr w:type="spellEnd"/>
      <w:r>
        <w:t>, we will use a very basic abstraction layer, providing basic functionalities as executing a SQL query, and get the result of it, or the error if something wrong occurred.</w:t>
      </w:r>
    </w:p>
    <w:p w:rsidR="00D424B4" w:rsidRPr="00D424B4" w:rsidRDefault="00D424B4" w:rsidP="00AC5A6F">
      <w:r>
        <w:t xml:space="preserve">This abstraction layer is the class </w:t>
      </w:r>
      <w:proofErr w:type="spellStart"/>
      <w:r>
        <w:rPr>
          <w:i/>
        </w:rPr>
        <w:t>DataBaseSystem</w:t>
      </w:r>
      <w:proofErr w:type="spellEnd"/>
      <w:r>
        <w:t xml:space="preserve">, accessed through static class </w:t>
      </w:r>
      <w:proofErr w:type="spellStart"/>
      <w:r>
        <w:rPr>
          <w:i/>
        </w:rPr>
        <w:t>DataBase</w:t>
      </w:r>
      <w:proofErr w:type="spellEnd"/>
      <w:r>
        <w:t>.</w:t>
      </w:r>
    </w:p>
    <w:p w:rsidR="00D424B4" w:rsidRDefault="00D424B4" w:rsidP="00AC5A6F"/>
    <w:p w:rsidR="00D424B4" w:rsidRDefault="00D424B4" w:rsidP="00AC5A6F">
      <w:r>
        <w:t xml:space="preserve">In addition, to make the build of SQL requests easier, but also to share among components the building of a final request, we will use a “SQL builder”, under the class </w:t>
      </w:r>
      <w:proofErr w:type="spellStart"/>
      <w:r>
        <w:rPr>
          <w:i/>
        </w:rPr>
        <w:t>SQLQuery</w:t>
      </w:r>
      <w:proofErr w:type="spellEnd"/>
      <w:r>
        <w:t>.</w:t>
      </w:r>
    </w:p>
    <w:p w:rsidR="00D424B4" w:rsidRDefault="00D424B4" w:rsidP="00AC5A6F"/>
    <w:p w:rsidR="00D424B4" w:rsidRDefault="00D424B4" w:rsidP="00AC5A6F">
      <w:r>
        <w:t xml:space="preserve">Each component will declare its own part of the data model, by using </w:t>
      </w:r>
      <w:r>
        <w:rPr>
          <w:i/>
        </w:rPr>
        <w:t>Model</w:t>
      </w:r>
      <w:r>
        <w:t>: the tables, columns, and access rights needed to access a specific table or column; but also the links between tables.</w:t>
      </w:r>
    </w:p>
    <w:p w:rsidR="00D424B4" w:rsidRDefault="00D424B4" w:rsidP="00AC5A6F">
      <w:r>
        <w:t xml:space="preserve">This way, it will make possible to design screens that can adapt to different situations or data models, because we know what is the data model and relations between data, and this in an efficient way as we don’t need to access the </w:t>
      </w:r>
      <w:proofErr w:type="spellStart"/>
      <w:r>
        <w:t>DataBase</w:t>
      </w:r>
      <w:proofErr w:type="spellEnd"/>
      <w:r>
        <w:t>.</w:t>
      </w:r>
    </w:p>
    <w:p w:rsidR="00D424B4" w:rsidRDefault="00D424B4" w:rsidP="00AC5A6F"/>
    <w:p w:rsidR="00D424B4" w:rsidRDefault="00D424B4" w:rsidP="00AC5A6F">
      <w:r>
        <w:t xml:space="preserve">Finally, </w:t>
      </w:r>
      <w:proofErr w:type="spellStart"/>
      <w:r>
        <w:rPr>
          <w:i/>
        </w:rPr>
        <w:t>DataList</w:t>
      </w:r>
      <w:proofErr w:type="spellEnd"/>
      <w:r>
        <w:t xml:space="preserve"> implements a generic screen, where the user can see a table of data, select or not the column to display, make searches, edit data… This screen is using the data model defined by the components, to know what data are available, and what is the type of each data.</w:t>
      </w:r>
    </w:p>
    <w:p w:rsidR="00D424B4" w:rsidRPr="00D424B4" w:rsidRDefault="00D424B4" w:rsidP="00AC5A6F">
      <w:r>
        <w:t xml:space="preserve">Then, using this screen will need only few lines, to give what is the starting point in the data model. For example, if we want a screen with a list of users, the starting point is the table of Users, then we will be able to attach any data having relationship with a user (its personal information, through the component </w:t>
      </w:r>
      <w:r>
        <w:rPr>
          <w:i/>
        </w:rPr>
        <w:t>People</w:t>
      </w:r>
      <w:r>
        <w:t>, …)</w:t>
      </w:r>
    </w:p>
    <w:p w:rsidR="005431BA" w:rsidRDefault="005431BA" w:rsidP="005431BA">
      <w:pPr>
        <w:pStyle w:val="Heading1"/>
      </w:pPr>
      <w:r>
        <w:t>Components</w:t>
      </w:r>
    </w:p>
    <w:p w:rsidR="0069655A" w:rsidRPr="0026374B" w:rsidRDefault="0026374B" w:rsidP="0026374B">
      <w:r>
        <w:rPr>
          <w:noProof/>
        </w:rPr>
        <w:drawing>
          <wp:inline distT="0" distB="0" distL="0" distR="0">
            <wp:extent cx="4391025" cy="1343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391025" cy="1343025"/>
                    </a:xfrm>
                    <a:prstGeom prst="rect">
                      <a:avLst/>
                    </a:prstGeom>
                    <a:noFill/>
                    <a:ln w="9525">
                      <a:noFill/>
                      <a:miter lim="800000"/>
                      <a:headEnd/>
                      <a:tailEnd/>
                    </a:ln>
                  </pic:spPr>
                </pic:pic>
              </a:graphicData>
            </a:graphic>
          </wp:inline>
        </w:drawing>
      </w:r>
    </w:p>
    <w:p w:rsidR="005431BA" w:rsidRDefault="005431BA" w:rsidP="005431BA">
      <w:pPr>
        <w:pStyle w:val="Heading2"/>
      </w:pPr>
      <w:r>
        <w:t>Authentication</w:t>
      </w:r>
    </w:p>
    <w:p w:rsidR="00794999" w:rsidRDefault="00794999" w:rsidP="00794999">
      <w:pPr>
        <w:pStyle w:val="Heading3"/>
      </w:pPr>
      <w:r>
        <w:t>Responsibilities</w:t>
      </w:r>
    </w:p>
    <w:p w:rsidR="00794999" w:rsidRDefault="00794999" w:rsidP="00794999">
      <w:r>
        <w:t>The Authentication component is responsible to validate a username together with a password.</w:t>
      </w:r>
    </w:p>
    <w:p w:rsidR="00794999" w:rsidRDefault="00794999" w:rsidP="00794999"/>
    <w:p w:rsidR="00794999" w:rsidRDefault="00794999" w:rsidP="00794999">
      <w:r>
        <w:t xml:space="preserve">As students and staff already have username and password in different systems, we will not define new usernames and new passwords again. Instead, we will use an external system, where people already have their username and password. </w:t>
      </w:r>
    </w:p>
    <w:p w:rsidR="00794999" w:rsidRDefault="00794999" w:rsidP="00794999"/>
    <w:p w:rsidR="00794999" w:rsidRPr="00794999" w:rsidRDefault="00794999" w:rsidP="00794999">
      <w:r>
        <w:t xml:space="preserve">Depending on the project, the external system may be different (Active Directory in Cambodia, Linux in Philippines…). That’s why during authentication we will also provide with a </w:t>
      </w:r>
      <w:r>
        <w:rPr>
          <w:i/>
        </w:rPr>
        <w:t>domain</w:t>
      </w:r>
      <w:r>
        <w:t>, specifying on which project the user belongs to, and so which external system should we use to do the authentication.</w:t>
      </w:r>
    </w:p>
    <w:p w:rsidR="00794999" w:rsidRDefault="00794999" w:rsidP="00794999">
      <w:pPr>
        <w:pStyle w:val="Heading3"/>
      </w:pPr>
      <w:r>
        <w:lastRenderedPageBreak/>
        <w:t>Functionalities</w:t>
      </w:r>
    </w:p>
    <w:p w:rsidR="00794999" w:rsidRDefault="00AB432D" w:rsidP="00840EF0">
      <w:r>
        <w:rPr>
          <w:noProof/>
        </w:rPr>
        <w:drawing>
          <wp:inline distT="0" distB="0" distL="0" distR="0">
            <wp:extent cx="3971925" cy="2219325"/>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971925" cy="2219325"/>
                    </a:xfrm>
                    <a:prstGeom prst="rect">
                      <a:avLst/>
                    </a:prstGeom>
                    <a:noFill/>
                    <a:ln w="9525">
                      <a:noFill/>
                      <a:miter lim="800000"/>
                      <a:headEnd/>
                      <a:tailEnd/>
                    </a:ln>
                  </pic:spPr>
                </pic:pic>
              </a:graphicData>
            </a:graphic>
          </wp:inline>
        </w:drawing>
      </w:r>
    </w:p>
    <w:p w:rsidR="00794999" w:rsidRDefault="00794999" w:rsidP="00840EF0">
      <w:r>
        <w:t xml:space="preserve">The authentication component will not manage any data, but only provide </w:t>
      </w:r>
      <w:r w:rsidR="00AB432D">
        <w:t>with the authentication system for a given domain</w:t>
      </w:r>
      <w:r>
        <w:t>.</w:t>
      </w:r>
    </w:p>
    <w:p w:rsidR="00AB432D" w:rsidRDefault="00AB432D" w:rsidP="00840EF0">
      <w:r>
        <w:t xml:space="preserve">An authentication system must implement an </w:t>
      </w:r>
      <w:r w:rsidRPr="00025452">
        <w:rPr>
          <w:i/>
        </w:rPr>
        <w:t>authenticate</w:t>
      </w:r>
      <w:r>
        <w:t xml:space="preserve"> method, the others are optional. At least the </w:t>
      </w:r>
      <w:proofErr w:type="spellStart"/>
      <w:r w:rsidRPr="00025452">
        <w:rPr>
          <w:i/>
        </w:rPr>
        <w:t>get_user_list</w:t>
      </w:r>
      <w:proofErr w:type="spellEnd"/>
      <w:r>
        <w:t xml:space="preserve"> method is also recommended, to ease synchronization and avoid the need to create information manually. The other methods are optional, if they are provided it means more functionalities will</w:t>
      </w:r>
      <w:r w:rsidR="002B280E">
        <w:t xml:space="preserve"> be available and users can be directly manage from the application.</w:t>
      </w:r>
    </w:p>
    <w:p w:rsidR="005431BA" w:rsidRDefault="005431BA" w:rsidP="005431BA">
      <w:pPr>
        <w:pStyle w:val="Heading2"/>
      </w:pPr>
      <w:r>
        <w:t>User Management</w:t>
      </w:r>
    </w:p>
    <w:p w:rsidR="005431BA" w:rsidRDefault="00DC6277" w:rsidP="00DC6277">
      <w:pPr>
        <w:pStyle w:val="Heading3"/>
      </w:pPr>
      <w:r>
        <w:t>Responsibilities</w:t>
      </w:r>
    </w:p>
    <w:p w:rsidR="0045779E" w:rsidRDefault="00B0594A" w:rsidP="00DC6277">
      <w:r>
        <w:t xml:space="preserve">The </w:t>
      </w:r>
      <w:proofErr w:type="spellStart"/>
      <w:r>
        <w:t>UserManagement</w:t>
      </w:r>
      <w:proofErr w:type="spellEnd"/>
      <w:r>
        <w:t xml:space="preserve"> component is responsible to allow a user login and logout, and to manage access rights for the users.</w:t>
      </w:r>
    </w:p>
    <w:p w:rsidR="00B0594A" w:rsidRDefault="00B0594A" w:rsidP="00DC6277"/>
    <w:p w:rsidR="00B0594A" w:rsidRDefault="00B0594A" w:rsidP="00DC6277">
      <w:r>
        <w:t>The access rights define what a user can do or cannot in the application. Almost every page, service, data, or functionality must be protected by access rights.</w:t>
      </w:r>
    </w:p>
    <w:p w:rsidR="00B0594A" w:rsidRDefault="00B0594A" w:rsidP="00DC6277">
      <w:r>
        <w:t>Rights can be assign directly to a user, or through roles. A role is defined by a set of access rights, then roles can be assigned to users. A user can have several roles.</w:t>
      </w:r>
    </w:p>
    <w:p w:rsidR="0045779E" w:rsidRDefault="0045779E" w:rsidP="00DC6277"/>
    <w:p w:rsidR="00995D4F" w:rsidRDefault="00995D4F" w:rsidP="00DC6277">
      <w:r>
        <w:t>The total rights a user ha</w:t>
      </w:r>
      <w:r w:rsidR="00B0594A">
        <w:t>s</w:t>
      </w:r>
      <w:r>
        <w:t xml:space="preserve"> is the union of (1) the rights directly attached to this user (2) the union of the rights of all the roles of this user. When the same right is present several times, the less restricted is kept.</w:t>
      </w:r>
    </w:p>
    <w:p w:rsidR="00995D4F" w:rsidRDefault="00995D4F" w:rsidP="00995D4F">
      <w:pPr>
        <w:pStyle w:val="Heading3"/>
      </w:pPr>
      <w:r>
        <w:t>Functionalities</w:t>
      </w:r>
    </w:p>
    <w:p w:rsidR="00995D4F" w:rsidRDefault="00183997" w:rsidP="00995D4F">
      <w:r>
        <w:rPr>
          <w:noProof/>
        </w:rPr>
        <w:drawing>
          <wp:inline distT="0" distB="0" distL="0" distR="0">
            <wp:extent cx="5153025" cy="1771650"/>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153025" cy="1771650"/>
                    </a:xfrm>
                    <a:prstGeom prst="rect">
                      <a:avLst/>
                    </a:prstGeom>
                    <a:noFill/>
                    <a:ln w="9525">
                      <a:noFill/>
                      <a:miter lim="800000"/>
                      <a:headEnd/>
                      <a:tailEnd/>
                    </a:ln>
                  </pic:spPr>
                </pic:pic>
              </a:graphicData>
            </a:graphic>
          </wp:inline>
        </w:drawing>
      </w:r>
    </w:p>
    <w:p w:rsidR="00995D4F" w:rsidRDefault="0065606B" w:rsidP="00995D4F">
      <w:proofErr w:type="spellStart"/>
      <w:r>
        <w:t>UserManagement</w:t>
      </w:r>
      <w:proofErr w:type="spellEnd"/>
      <w:r>
        <w:t xml:space="preserve"> depends on </w:t>
      </w:r>
      <w:r w:rsidR="00183997">
        <w:t>Authentication component in order to validate username and password when a user login.</w:t>
      </w:r>
    </w:p>
    <w:p w:rsidR="0065606B" w:rsidRDefault="0065606B" w:rsidP="00995D4F"/>
    <w:p w:rsidR="0065606B" w:rsidRDefault="0065606B" w:rsidP="00995D4F">
      <w:r>
        <w:t>The component will keep information about the user currently authenticated:</w:t>
      </w:r>
    </w:p>
    <w:p w:rsidR="00183997" w:rsidRDefault="00183997" w:rsidP="0065606B">
      <w:pPr>
        <w:pStyle w:val="ListParagraph"/>
        <w:numPr>
          <w:ilvl w:val="0"/>
          <w:numId w:val="15"/>
        </w:numPr>
      </w:pPr>
      <w:r>
        <w:lastRenderedPageBreak/>
        <w:t>Its domain</w:t>
      </w:r>
    </w:p>
    <w:p w:rsidR="0065606B" w:rsidRDefault="0065606B" w:rsidP="0065606B">
      <w:pPr>
        <w:pStyle w:val="ListParagraph"/>
        <w:numPr>
          <w:ilvl w:val="0"/>
          <w:numId w:val="15"/>
        </w:numPr>
      </w:pPr>
      <w:r>
        <w:t>Its username</w:t>
      </w:r>
    </w:p>
    <w:p w:rsidR="0065606B" w:rsidRDefault="0065606B" w:rsidP="0065606B">
      <w:pPr>
        <w:pStyle w:val="ListParagraph"/>
        <w:numPr>
          <w:ilvl w:val="0"/>
          <w:numId w:val="15"/>
        </w:numPr>
      </w:pPr>
      <w:r>
        <w:t>The result of the computation of all its rights</w:t>
      </w:r>
    </w:p>
    <w:p w:rsidR="0065606B" w:rsidRDefault="0065606B" w:rsidP="0065606B"/>
    <w:p w:rsidR="0065606B" w:rsidRDefault="0065606B" w:rsidP="0065606B">
      <w:r>
        <w:t>The component will provide functionalities to other components:</w:t>
      </w:r>
    </w:p>
    <w:p w:rsidR="0065606B" w:rsidRDefault="0065606B" w:rsidP="0065606B">
      <w:pPr>
        <w:pStyle w:val="ListParagraph"/>
        <w:numPr>
          <w:ilvl w:val="0"/>
          <w:numId w:val="16"/>
        </w:numPr>
      </w:pPr>
      <w:r>
        <w:t>Login and logout</w:t>
      </w:r>
    </w:p>
    <w:p w:rsidR="0065606B" w:rsidRDefault="0065606B" w:rsidP="0065606B">
      <w:pPr>
        <w:pStyle w:val="ListParagraph"/>
        <w:numPr>
          <w:ilvl w:val="0"/>
          <w:numId w:val="16"/>
        </w:numPr>
      </w:pPr>
      <w:r>
        <w:t>Check if the user has a specific right</w:t>
      </w:r>
    </w:p>
    <w:p w:rsidR="00183997" w:rsidRDefault="00183997" w:rsidP="00183997">
      <w:r>
        <w:t xml:space="preserve">And 2 events the other components may </w:t>
      </w:r>
      <w:proofErr w:type="spellStart"/>
      <w:r>
        <w:t>subscrive</w:t>
      </w:r>
      <w:proofErr w:type="spellEnd"/>
      <w:r>
        <w:t>:</w:t>
      </w:r>
    </w:p>
    <w:p w:rsidR="00183997" w:rsidRDefault="00183997" w:rsidP="00183997">
      <w:pPr>
        <w:pStyle w:val="ListParagraph"/>
        <w:numPr>
          <w:ilvl w:val="0"/>
          <w:numId w:val="17"/>
        </w:numPr>
      </w:pPr>
      <w:proofErr w:type="spellStart"/>
      <w:r>
        <w:t>Logged_in</w:t>
      </w:r>
      <w:proofErr w:type="spellEnd"/>
      <w:r>
        <w:t>: raised when a user logged in, so other components may populate information about the logged user (like its first name and last name…)</w:t>
      </w:r>
    </w:p>
    <w:p w:rsidR="00183997" w:rsidRPr="00995D4F" w:rsidRDefault="00183997" w:rsidP="00183997">
      <w:pPr>
        <w:pStyle w:val="ListParagraph"/>
        <w:numPr>
          <w:ilvl w:val="0"/>
          <w:numId w:val="17"/>
        </w:numPr>
      </w:pPr>
      <w:proofErr w:type="spellStart"/>
      <w:r>
        <w:t>Logged_out</w:t>
      </w:r>
      <w:proofErr w:type="spellEnd"/>
      <w:r>
        <w:t>: raised when a user logged out.</w:t>
      </w:r>
    </w:p>
    <w:p w:rsidR="00995D4F" w:rsidRDefault="00995D4F" w:rsidP="00995D4F">
      <w:pPr>
        <w:pStyle w:val="Heading3"/>
      </w:pPr>
      <w:r>
        <w:t>Data</w:t>
      </w:r>
    </w:p>
    <w:p w:rsidR="00995D4F" w:rsidRDefault="001C66E4" w:rsidP="00995D4F">
      <w:r>
        <w:rPr>
          <w:noProof/>
        </w:rPr>
        <w:drawing>
          <wp:inline distT="0" distB="0" distL="0" distR="0">
            <wp:extent cx="4029075" cy="1924050"/>
            <wp:effectExtent l="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4029075" cy="1924050"/>
                    </a:xfrm>
                    <a:prstGeom prst="rect">
                      <a:avLst/>
                    </a:prstGeom>
                    <a:noFill/>
                    <a:ln w="9525">
                      <a:noFill/>
                      <a:miter lim="800000"/>
                      <a:headEnd/>
                      <a:tailEnd/>
                    </a:ln>
                  </pic:spPr>
                </pic:pic>
              </a:graphicData>
            </a:graphic>
          </wp:inline>
        </w:drawing>
      </w:r>
    </w:p>
    <w:p w:rsidR="001C66E4" w:rsidRDefault="001C66E4" w:rsidP="00995D4F">
      <w:r>
        <w:t>A user is defined by its domain and username.</w:t>
      </w:r>
    </w:p>
    <w:p w:rsidR="001C66E4" w:rsidRDefault="001C66E4" w:rsidP="00995D4F">
      <w:r>
        <w:t xml:space="preserve">A user can have rights attached directly through the table </w:t>
      </w:r>
      <w:proofErr w:type="spellStart"/>
      <w:r>
        <w:t>UserRights</w:t>
      </w:r>
      <w:proofErr w:type="spellEnd"/>
      <w:r>
        <w:t>.</w:t>
      </w:r>
    </w:p>
    <w:p w:rsidR="001C66E4" w:rsidRDefault="001C66E4" w:rsidP="00995D4F">
      <w:r>
        <w:t xml:space="preserve">A user can have roles attached through the table </w:t>
      </w:r>
      <w:proofErr w:type="spellStart"/>
      <w:r>
        <w:t>UserRole</w:t>
      </w:r>
      <w:proofErr w:type="spellEnd"/>
      <w:r>
        <w:t>.</w:t>
      </w:r>
    </w:p>
    <w:p w:rsidR="001C66E4" w:rsidRDefault="001C66E4" w:rsidP="00995D4F">
      <w:r>
        <w:t xml:space="preserve">Each role is defined by a name, and has rights attached through the table </w:t>
      </w:r>
      <w:proofErr w:type="spellStart"/>
      <w:r>
        <w:t>RoleRights</w:t>
      </w:r>
      <w:proofErr w:type="spellEnd"/>
      <w:r>
        <w:t>.</w:t>
      </w:r>
    </w:p>
    <w:p w:rsidR="001C66E4" w:rsidRDefault="001C66E4" w:rsidP="00995D4F">
      <w:r>
        <w:t>Each right is defined by a name, and a value which may have any type (it will be the responsibility of the component managing this right to handle the value accordingly).</w:t>
      </w:r>
    </w:p>
    <w:p w:rsidR="000746F5" w:rsidRDefault="000746F5" w:rsidP="00995D4F"/>
    <w:p w:rsidR="00157E7B" w:rsidRDefault="00157E7B" w:rsidP="00995D4F"/>
    <w:p w:rsidR="00995D4F" w:rsidRPr="00995D4F" w:rsidRDefault="00995D4F" w:rsidP="00995D4F"/>
    <w:p w:rsidR="00840EF0" w:rsidRDefault="00840EF0"/>
    <w:sectPr w:rsidR="00840EF0" w:rsidSect="000060D3">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4077E" w:rsidRDefault="0084077E" w:rsidP="006D1D5A">
      <w:r>
        <w:separator/>
      </w:r>
    </w:p>
  </w:endnote>
  <w:endnote w:type="continuationSeparator" w:id="0">
    <w:p w:rsidR="0084077E" w:rsidRDefault="0084077E" w:rsidP="006D1D5A">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192"/>
      <w:gridCol w:w="3192"/>
      <w:gridCol w:w="3192"/>
    </w:tblGrid>
    <w:tr w:rsidR="006D1D5A" w:rsidTr="006D1D5A">
      <w:tc>
        <w:tcPr>
          <w:tcW w:w="3192" w:type="dxa"/>
        </w:tcPr>
        <w:p w:rsidR="006D1D5A" w:rsidRDefault="006D1D5A" w:rsidP="006D1D5A">
          <w:pPr>
            <w:pStyle w:val="Footer"/>
            <w:tabs>
              <w:tab w:val="center" w:pos="4962"/>
              <w:tab w:val="right" w:pos="9639"/>
            </w:tabs>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c>
        <w:tcPr>
          <w:tcW w:w="3192" w:type="dxa"/>
        </w:tcPr>
        <w:p w:rsidR="006D1D5A" w:rsidRDefault="006D1D5A" w:rsidP="006D1D5A">
          <w:pPr>
            <w:pStyle w:val="Footer"/>
            <w:tabs>
              <w:tab w:val="center" w:pos="4962"/>
              <w:tab w:val="right" w:pos="9639"/>
            </w:tabs>
            <w:jc w:val="right"/>
            <w:rPr>
              <w:rStyle w:val="PageNumber"/>
            </w:rPr>
          </w:pPr>
        </w:p>
      </w:tc>
    </w:tr>
  </w:tbl>
  <w:p w:rsidR="006D1D5A" w:rsidRDefault="00614BB9" w:rsidP="006D1D5A">
    <w:pPr>
      <w:pStyle w:val="Footer"/>
      <w:pBdr>
        <w:top w:val="single" w:sz="4" w:space="1" w:color="auto"/>
      </w:pBdr>
      <w:tabs>
        <w:tab w:val="center" w:pos="4962"/>
        <w:tab w:val="right" w:pos="9639"/>
      </w:tabs>
      <w:jc w:val="right"/>
    </w:pPr>
    <w:r>
      <w:rPr>
        <w:rStyle w:val="PageNumber"/>
      </w:rPr>
      <w:fldChar w:fldCharType="begin"/>
    </w:r>
    <w:r w:rsidR="007A7195">
      <w:rPr>
        <w:rStyle w:val="PageNumber"/>
      </w:rPr>
      <w:instrText xml:space="preserve"> PAGE  \* Arabic  \* MERGEFORMAT </w:instrText>
    </w:r>
    <w:r>
      <w:rPr>
        <w:rStyle w:val="PageNumber"/>
      </w:rPr>
      <w:fldChar w:fldCharType="separate"/>
    </w:r>
    <w:r w:rsidR="00D424B4">
      <w:rPr>
        <w:rStyle w:val="PageNumber"/>
        <w:noProof/>
      </w:rPr>
      <w:t>5</w:t>
    </w:r>
    <w:r>
      <w:rPr>
        <w:rStyle w:val="PageNumber"/>
      </w:rPr>
      <w:fldChar w:fldCharType="end"/>
    </w:r>
    <w:r w:rsidR="007A7195">
      <w:rPr>
        <w:rStyle w:val="PageNumber"/>
      </w:rPr>
      <w:t>/</w:t>
    </w:r>
    <w:fldSimple w:instr=" NUMPAGES  \* Arabic  \* MERGEFORMAT ">
      <w:r w:rsidR="00D424B4" w:rsidRPr="00D424B4">
        <w:rPr>
          <w:rStyle w:val="PageNumber"/>
          <w:noProof/>
        </w:rPr>
        <w:t>7</w:t>
      </w:r>
    </w:fldSimple>
    <w:r w:rsidR="006D1D5A">
      <w:rPr>
        <w:rStyle w:val="PageNumber"/>
      </w:rPr>
      <w:tab/>
    </w:r>
    <w:sdt>
      <w:sdtPr>
        <w:rPr>
          <w:rStyle w:val="PageNumber"/>
        </w:rPr>
        <w:alias w:val="Title"/>
        <w:id w:val="4164143"/>
        <w:dataBinding w:prefixMappings="xmlns:ns0='http://purl.org/dc/elements/1.1/' xmlns:ns1='http://schemas.openxmlformats.org/package/2006/metadata/core-properties' " w:xpath="/ns1:coreProperties[1]/ns0:title[1]" w:storeItemID="{6C3C8BC8-F283-45AE-878A-BAB7291924A1}"/>
        <w:text/>
      </w:sdtPr>
      <w:sdtContent>
        <w:r w:rsidR="006F3EE3">
          <w:rPr>
            <w:rStyle w:val="PageNumber"/>
          </w:rPr>
          <w:t>Students Database</w:t>
        </w:r>
      </w:sdtContent>
    </w:sdt>
    <w:r w:rsidR="006D1D5A">
      <w:rPr>
        <w:rStyle w:val="PageNumber"/>
      </w:rPr>
      <w:t xml:space="preserve"> - </w:t>
    </w:r>
    <w:sdt>
      <w:sdtPr>
        <w:rPr>
          <w:rStyle w:val="PageNumber"/>
        </w:rPr>
        <w:alias w:val="Subject"/>
        <w:id w:val="4164144"/>
        <w:dataBinding w:prefixMappings="xmlns:ns0='http://purl.org/dc/elements/1.1/' xmlns:ns1='http://schemas.openxmlformats.org/package/2006/metadata/core-properties' " w:xpath="/ns1:coreProperties[1]/ns0:subject[1]" w:storeItemID="{6C3C8BC8-F283-45AE-878A-BAB7291924A1}"/>
        <w:text/>
      </w:sdtPr>
      <w:sdtContent>
        <w:r w:rsidR="006F3EE3">
          <w:rPr>
            <w:rStyle w:val="PageNumber"/>
          </w:rPr>
          <w:t>Technical Design</w:t>
        </w:r>
      </w:sdtContent>
    </w:sdt>
  </w:p>
  <w:p w:rsidR="006D1D5A" w:rsidRDefault="006D1D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4077E" w:rsidRDefault="0084077E" w:rsidP="006D1D5A">
      <w:r>
        <w:separator/>
      </w:r>
    </w:p>
  </w:footnote>
  <w:footnote w:type="continuationSeparator" w:id="0">
    <w:p w:rsidR="0084077E" w:rsidRDefault="0084077E" w:rsidP="006D1D5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D5762" w:rsidRPr="004D5762" w:rsidRDefault="004A5CC6" w:rsidP="004D5762">
    <w:pPr>
      <w:jc w:val="right"/>
      <w:rPr>
        <w:b/>
        <w:i/>
        <w:iCs/>
        <w:color w:val="222222"/>
        <w:szCs w:val="18"/>
        <w:shd w:val="clear" w:color="auto" w:fill="FFFFFF"/>
      </w:rPr>
    </w:pPr>
    <w:r>
      <w:rPr>
        <w:b/>
        <w:i/>
        <w:iCs/>
        <w:noProof/>
        <w:color w:val="222222"/>
        <w:szCs w:val="18"/>
      </w:rPr>
      <w:drawing>
        <wp:anchor distT="0" distB="0" distL="114300" distR="114300" simplePos="0" relativeHeight="251658240" behindDoc="1" locked="0" layoutInCell="1" allowOverlap="1">
          <wp:simplePos x="0" y="0"/>
          <wp:positionH relativeFrom="column">
            <wp:align>left</wp:align>
          </wp:positionH>
          <wp:positionV relativeFrom="margin">
            <wp:posOffset>-709295</wp:posOffset>
          </wp:positionV>
          <wp:extent cx="609600" cy="609600"/>
          <wp:effectExtent l="19050" t="0" r="0" b="0"/>
          <wp:wrapNone/>
          <wp:docPr id="1" name="Picture 0" descr="PN LOGO Small size for documen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 LOGO Small size for documents.jpg"/>
                  <pic:cNvPicPr/>
                </pic:nvPicPr>
                <pic:blipFill>
                  <a:blip r:embed="rId1"/>
                  <a:stretch>
                    <a:fillRect/>
                  </a:stretch>
                </pic:blipFill>
                <pic:spPr>
                  <a:xfrm>
                    <a:off x="0" y="0"/>
                    <a:ext cx="609600" cy="609600"/>
                  </a:xfrm>
                  <a:prstGeom prst="rect">
                    <a:avLst/>
                  </a:prstGeom>
                </pic:spPr>
              </pic:pic>
            </a:graphicData>
          </a:graphic>
        </wp:anchor>
      </w:drawing>
    </w:r>
    <w:proofErr w:type="spellStart"/>
    <w:r w:rsidR="004D5762" w:rsidRPr="004D5762">
      <w:rPr>
        <w:b/>
        <w:i/>
        <w:iCs/>
        <w:color w:val="222222"/>
        <w:szCs w:val="18"/>
        <w:shd w:val="clear" w:color="auto" w:fill="FFFFFF"/>
      </w:rPr>
      <w:t>Passerelles</w:t>
    </w:r>
    <w:proofErr w:type="spellEnd"/>
    <w:r w:rsidR="004D5762" w:rsidRPr="004D5762">
      <w:rPr>
        <w:b/>
        <w:i/>
        <w:iCs/>
        <w:color w:val="222222"/>
        <w:szCs w:val="18"/>
        <w:shd w:val="clear" w:color="auto" w:fill="FFFFFF"/>
      </w:rPr>
      <w:t xml:space="preserve"> </w:t>
    </w:r>
    <w:proofErr w:type="spellStart"/>
    <w:r w:rsidR="004D5762" w:rsidRPr="004D5762">
      <w:rPr>
        <w:b/>
        <w:i/>
        <w:iCs/>
        <w:color w:val="222222"/>
        <w:szCs w:val="18"/>
        <w:shd w:val="clear" w:color="auto" w:fill="FFFFFF"/>
      </w:rPr>
      <w:t>Numériques</w:t>
    </w:r>
    <w:proofErr w:type="spellEnd"/>
  </w:p>
  <w:p w:rsidR="00046A39" w:rsidRPr="00046A39" w:rsidRDefault="004D5762" w:rsidP="00046A39">
    <w:pPr>
      <w:jc w:val="right"/>
    </w:pPr>
    <w:r w:rsidRPr="004A5CC6">
      <w:rPr>
        <w:rStyle w:val="apple-converted-space"/>
        <w:i/>
        <w:iCs/>
        <w:color w:val="222222"/>
        <w:sz w:val="16"/>
        <w:szCs w:val="18"/>
        <w:shd w:val="clear" w:color="auto" w:fill="FFFFFF"/>
      </w:rPr>
      <w:t> </w:t>
    </w:r>
    <w:hyperlink r:id="rId2" w:tgtFrame="_blank" w:history="1">
      <w:r w:rsidRPr="004A5CC6">
        <w:rPr>
          <w:rStyle w:val="Hyperlink"/>
          <w:i/>
          <w:iCs/>
          <w:color w:val="354258"/>
          <w:sz w:val="16"/>
          <w:szCs w:val="18"/>
          <w:shd w:val="clear" w:color="auto" w:fill="FFFFFF"/>
        </w:rPr>
        <w:t>www.passerellesnumeriques.org</w:t>
      </w:r>
    </w:hyperlink>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EB62C6"/>
    <w:multiLevelType w:val="hybridMultilevel"/>
    <w:tmpl w:val="485448EC"/>
    <w:lvl w:ilvl="0" w:tplc="4C4C7822">
      <w:numFmt w:val="bullet"/>
      <w:lvlText w:val="-"/>
      <w:lvlJc w:val="left"/>
      <w:pPr>
        <w:ind w:left="720" w:hanging="360"/>
      </w:pPr>
      <w:rPr>
        <w:rFonts w:ascii="Verdana" w:eastAsiaTheme="minorHAnsi"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643330"/>
    <w:multiLevelType w:val="hybridMultilevel"/>
    <w:tmpl w:val="D594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793017"/>
    <w:multiLevelType w:val="hybridMultilevel"/>
    <w:tmpl w:val="61C2B51A"/>
    <w:lvl w:ilvl="0" w:tplc="DCA68A4A">
      <w:start w:val="1"/>
      <w:numFmt w:val="bullet"/>
      <w:lvlText w:val=""/>
      <w:lvlJc w:val="left"/>
      <w:pPr>
        <w:ind w:left="720" w:hanging="360"/>
      </w:pPr>
      <w:rPr>
        <w:rFonts w:ascii="Symbol" w:hAnsi="Symbol" w:hint="default"/>
        <w:color w:val="22BBEA"/>
      </w:rPr>
    </w:lvl>
    <w:lvl w:ilvl="1" w:tplc="86E47F66">
      <w:start w:val="1"/>
      <w:numFmt w:val="bullet"/>
      <w:lvlText w:val=""/>
      <w:lvlJc w:val="left"/>
      <w:pPr>
        <w:ind w:left="1440" w:hanging="360"/>
      </w:pPr>
      <w:rPr>
        <w:rFonts w:ascii="Wingdings" w:hAnsi="Wingdings" w:hint="default"/>
        <w:color w:val="22BBEA"/>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C83642C"/>
    <w:multiLevelType w:val="hybridMultilevel"/>
    <w:tmpl w:val="91668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4F2D64"/>
    <w:multiLevelType w:val="hybridMultilevel"/>
    <w:tmpl w:val="13D67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D5266C"/>
    <w:multiLevelType w:val="hybridMultilevel"/>
    <w:tmpl w:val="407E6EE6"/>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824097"/>
    <w:multiLevelType w:val="hybridMultilevel"/>
    <w:tmpl w:val="36CA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1A57084"/>
    <w:multiLevelType w:val="hybridMultilevel"/>
    <w:tmpl w:val="9C1C85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0A422F"/>
    <w:multiLevelType w:val="hybridMultilevel"/>
    <w:tmpl w:val="62D62878"/>
    <w:lvl w:ilvl="0" w:tplc="34505CA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387337"/>
    <w:multiLevelType w:val="hybridMultilevel"/>
    <w:tmpl w:val="86BA0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710EB4"/>
    <w:multiLevelType w:val="hybridMultilevel"/>
    <w:tmpl w:val="3DA40E1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6306E8"/>
    <w:multiLevelType w:val="hybridMultilevel"/>
    <w:tmpl w:val="61300BF0"/>
    <w:lvl w:ilvl="0" w:tplc="4C4C7822">
      <w:numFmt w:val="bullet"/>
      <w:lvlText w:val="-"/>
      <w:lvlJc w:val="left"/>
      <w:pPr>
        <w:ind w:left="720" w:hanging="360"/>
      </w:pPr>
      <w:rPr>
        <w:rFonts w:ascii="Verdana" w:eastAsiaTheme="minorHAnsi" w:hAnsi="Verdan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AD37A87"/>
    <w:multiLevelType w:val="hybridMultilevel"/>
    <w:tmpl w:val="C1DCB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D9123A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6E1B47A2"/>
    <w:multiLevelType w:val="hybridMultilevel"/>
    <w:tmpl w:val="A464F83A"/>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BD46EE"/>
    <w:multiLevelType w:val="hybridMultilevel"/>
    <w:tmpl w:val="B8589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13"/>
  </w:num>
  <w:num w:numId="4">
    <w:abstractNumId w:val="13"/>
  </w:num>
  <w:num w:numId="5">
    <w:abstractNumId w:val="5"/>
  </w:num>
  <w:num w:numId="6">
    <w:abstractNumId w:val="11"/>
  </w:num>
  <w:num w:numId="7">
    <w:abstractNumId w:val="0"/>
  </w:num>
  <w:num w:numId="8">
    <w:abstractNumId w:val="10"/>
  </w:num>
  <w:num w:numId="9">
    <w:abstractNumId w:val="9"/>
  </w:num>
  <w:num w:numId="10">
    <w:abstractNumId w:val="6"/>
  </w:num>
  <w:num w:numId="11">
    <w:abstractNumId w:val="12"/>
  </w:num>
  <w:num w:numId="12">
    <w:abstractNumId w:val="7"/>
  </w:num>
  <w:num w:numId="13">
    <w:abstractNumId w:val="14"/>
  </w:num>
  <w:num w:numId="14">
    <w:abstractNumId w:val="3"/>
  </w:num>
  <w:num w:numId="15">
    <w:abstractNumId w:val="15"/>
  </w:num>
  <w:num w:numId="16">
    <w:abstractNumId w:val="1"/>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20"/>
  <w:characterSpacingControl w:val="doNotCompress"/>
  <w:hdrShapeDefaults>
    <o:shapedefaults v:ext="edit" spidmax="27650"/>
  </w:hdrShapeDefaults>
  <w:footnotePr>
    <w:footnote w:id="-1"/>
    <w:footnote w:id="0"/>
  </w:footnotePr>
  <w:endnotePr>
    <w:endnote w:id="-1"/>
    <w:endnote w:id="0"/>
  </w:endnotePr>
  <w:compat/>
  <w:rsids>
    <w:rsidRoot w:val="00670A8B"/>
    <w:rsid w:val="000060D3"/>
    <w:rsid w:val="00025452"/>
    <w:rsid w:val="00046A39"/>
    <w:rsid w:val="00046FD1"/>
    <w:rsid w:val="000746F5"/>
    <w:rsid w:val="000F32B8"/>
    <w:rsid w:val="00107612"/>
    <w:rsid w:val="00157E7B"/>
    <w:rsid w:val="00183997"/>
    <w:rsid w:val="001A58F3"/>
    <w:rsid w:val="001C66E4"/>
    <w:rsid w:val="002023A9"/>
    <w:rsid w:val="0026374B"/>
    <w:rsid w:val="002818EA"/>
    <w:rsid w:val="00282D4F"/>
    <w:rsid w:val="00285ED3"/>
    <w:rsid w:val="002B280E"/>
    <w:rsid w:val="002C0A3D"/>
    <w:rsid w:val="0033348A"/>
    <w:rsid w:val="0036174F"/>
    <w:rsid w:val="003D2C4A"/>
    <w:rsid w:val="0045779E"/>
    <w:rsid w:val="00495287"/>
    <w:rsid w:val="004A00E1"/>
    <w:rsid w:val="004A5CC6"/>
    <w:rsid w:val="004D5762"/>
    <w:rsid w:val="00535607"/>
    <w:rsid w:val="005431BA"/>
    <w:rsid w:val="005475D7"/>
    <w:rsid w:val="00564F4A"/>
    <w:rsid w:val="00571786"/>
    <w:rsid w:val="005D5AAF"/>
    <w:rsid w:val="005E2903"/>
    <w:rsid w:val="00614BB9"/>
    <w:rsid w:val="0065606B"/>
    <w:rsid w:val="00670A8B"/>
    <w:rsid w:val="00674863"/>
    <w:rsid w:val="00680AE7"/>
    <w:rsid w:val="00692D75"/>
    <w:rsid w:val="0069655A"/>
    <w:rsid w:val="006A7E4E"/>
    <w:rsid w:val="006B65A0"/>
    <w:rsid w:val="006C39AD"/>
    <w:rsid w:val="006D1D5A"/>
    <w:rsid w:val="006F3EE3"/>
    <w:rsid w:val="0073366C"/>
    <w:rsid w:val="00794999"/>
    <w:rsid w:val="0079524B"/>
    <w:rsid w:val="007A7195"/>
    <w:rsid w:val="007A73DE"/>
    <w:rsid w:val="008373D1"/>
    <w:rsid w:val="0084077E"/>
    <w:rsid w:val="00840E4C"/>
    <w:rsid w:val="00840EF0"/>
    <w:rsid w:val="00842B3E"/>
    <w:rsid w:val="00863C3A"/>
    <w:rsid w:val="008832E9"/>
    <w:rsid w:val="00894516"/>
    <w:rsid w:val="00900548"/>
    <w:rsid w:val="00900910"/>
    <w:rsid w:val="00927955"/>
    <w:rsid w:val="00940955"/>
    <w:rsid w:val="00995D4F"/>
    <w:rsid w:val="009A3998"/>
    <w:rsid w:val="009B130F"/>
    <w:rsid w:val="009B4300"/>
    <w:rsid w:val="00A15A6C"/>
    <w:rsid w:val="00A40C13"/>
    <w:rsid w:val="00A429D4"/>
    <w:rsid w:val="00A42E1E"/>
    <w:rsid w:val="00A718EE"/>
    <w:rsid w:val="00A859B1"/>
    <w:rsid w:val="00AB432D"/>
    <w:rsid w:val="00AC5A6F"/>
    <w:rsid w:val="00AF0D92"/>
    <w:rsid w:val="00B0594A"/>
    <w:rsid w:val="00B10420"/>
    <w:rsid w:val="00B625E4"/>
    <w:rsid w:val="00B64AB2"/>
    <w:rsid w:val="00B73C61"/>
    <w:rsid w:val="00B95428"/>
    <w:rsid w:val="00C15F87"/>
    <w:rsid w:val="00C40B0D"/>
    <w:rsid w:val="00C426BB"/>
    <w:rsid w:val="00D424B4"/>
    <w:rsid w:val="00D5107A"/>
    <w:rsid w:val="00DA296C"/>
    <w:rsid w:val="00DB111F"/>
    <w:rsid w:val="00DC6277"/>
    <w:rsid w:val="00DD1DE0"/>
    <w:rsid w:val="00E73134"/>
    <w:rsid w:val="00E73557"/>
    <w:rsid w:val="00EF377D"/>
    <w:rsid w:val="00F64522"/>
    <w:rsid w:val="00F85167"/>
    <w:rsid w:val="00FD268F"/>
    <w:rsid w:val="00FD6384"/>
    <w:rsid w:val="00FF64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76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4AB2"/>
    <w:pPr>
      <w:spacing w:after="0" w:line="240" w:lineRule="auto"/>
    </w:pPr>
    <w:rPr>
      <w:rFonts w:ascii="Verdana" w:hAnsi="Verdana"/>
      <w:sz w:val="18"/>
    </w:rPr>
  </w:style>
  <w:style w:type="paragraph" w:styleId="Heading1">
    <w:name w:val="heading 1"/>
    <w:basedOn w:val="Normal"/>
    <w:next w:val="Normal"/>
    <w:link w:val="Heading1Char"/>
    <w:uiPriority w:val="9"/>
    <w:qFormat/>
    <w:rsid w:val="000F32B8"/>
    <w:pPr>
      <w:keepNext/>
      <w:keepLines/>
      <w:numPr>
        <w:numId w:val="4"/>
      </w:numPr>
      <w:spacing w:before="480" w:after="120"/>
      <w:outlineLvl w:val="0"/>
    </w:pPr>
    <w:rPr>
      <w:rFonts w:asciiTheme="majorHAnsi" w:eastAsiaTheme="majorEastAsia" w:hAnsiTheme="majorHAnsi" w:cstheme="majorBidi"/>
      <w:b/>
      <w:bCs/>
      <w:color w:val="22BBEA"/>
      <w:sz w:val="32"/>
      <w:szCs w:val="28"/>
    </w:rPr>
  </w:style>
  <w:style w:type="paragraph" w:styleId="Heading2">
    <w:name w:val="heading 2"/>
    <w:basedOn w:val="Normal"/>
    <w:next w:val="Normal"/>
    <w:link w:val="Heading2Char"/>
    <w:uiPriority w:val="9"/>
    <w:unhideWhenUsed/>
    <w:qFormat/>
    <w:rsid w:val="000F32B8"/>
    <w:pPr>
      <w:keepNext/>
      <w:keepLines/>
      <w:numPr>
        <w:ilvl w:val="1"/>
        <w:numId w:val="4"/>
      </w:numPr>
      <w:spacing w:before="200" w:after="120"/>
      <w:outlineLvl w:val="1"/>
    </w:pPr>
    <w:rPr>
      <w:rFonts w:asciiTheme="majorHAnsi" w:eastAsiaTheme="majorEastAsia" w:hAnsiTheme="majorHAnsi" w:cstheme="majorBidi"/>
      <w:b/>
      <w:bCs/>
      <w:color w:val="22BBEA"/>
      <w:sz w:val="26"/>
      <w:szCs w:val="26"/>
    </w:rPr>
  </w:style>
  <w:style w:type="paragraph" w:styleId="Heading3">
    <w:name w:val="heading 3"/>
    <w:basedOn w:val="Normal"/>
    <w:next w:val="Normal"/>
    <w:link w:val="Heading3Char"/>
    <w:uiPriority w:val="9"/>
    <w:unhideWhenUsed/>
    <w:qFormat/>
    <w:rsid w:val="000F32B8"/>
    <w:pPr>
      <w:keepNext/>
      <w:keepLines/>
      <w:numPr>
        <w:ilvl w:val="2"/>
        <w:numId w:val="4"/>
      </w:numPr>
      <w:spacing w:before="200" w:after="120"/>
      <w:outlineLvl w:val="2"/>
    </w:pPr>
    <w:rPr>
      <w:rFonts w:asciiTheme="majorHAnsi" w:eastAsiaTheme="majorEastAsia" w:hAnsiTheme="majorHAnsi" w:cstheme="majorBidi"/>
      <w:b/>
      <w:bCs/>
      <w:color w:val="22BBEA"/>
      <w:sz w:val="20"/>
    </w:rPr>
  </w:style>
  <w:style w:type="paragraph" w:styleId="Heading4">
    <w:name w:val="heading 4"/>
    <w:basedOn w:val="Normal"/>
    <w:next w:val="Normal"/>
    <w:link w:val="Heading4Char"/>
    <w:uiPriority w:val="9"/>
    <w:unhideWhenUsed/>
    <w:qFormat/>
    <w:rsid w:val="000F32B8"/>
    <w:pPr>
      <w:keepNext/>
      <w:keepLines/>
      <w:numPr>
        <w:ilvl w:val="3"/>
        <w:numId w:val="4"/>
      </w:numPr>
      <w:spacing w:before="200" w:after="6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0F32B8"/>
    <w:pPr>
      <w:keepNext/>
      <w:keepLines/>
      <w:numPr>
        <w:ilvl w:val="4"/>
        <w:numId w:val="4"/>
      </w:numPr>
      <w:spacing w:before="200" w:after="6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F32B8"/>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F32B8"/>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F32B8"/>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F32B8"/>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D1D5A"/>
    <w:pPr>
      <w:tabs>
        <w:tab w:val="center" w:pos="4680"/>
        <w:tab w:val="right" w:pos="9360"/>
      </w:tabs>
    </w:pPr>
  </w:style>
  <w:style w:type="character" w:customStyle="1" w:styleId="HeaderChar">
    <w:name w:val="Header Char"/>
    <w:basedOn w:val="DefaultParagraphFont"/>
    <w:link w:val="Header"/>
    <w:uiPriority w:val="99"/>
    <w:semiHidden/>
    <w:rsid w:val="006D1D5A"/>
  </w:style>
  <w:style w:type="paragraph" w:styleId="Footer">
    <w:name w:val="footer"/>
    <w:basedOn w:val="Normal"/>
    <w:link w:val="FooterChar"/>
    <w:uiPriority w:val="99"/>
    <w:unhideWhenUsed/>
    <w:rsid w:val="006D1D5A"/>
    <w:pPr>
      <w:tabs>
        <w:tab w:val="center" w:pos="4680"/>
        <w:tab w:val="right" w:pos="9360"/>
      </w:tabs>
    </w:pPr>
  </w:style>
  <w:style w:type="character" w:customStyle="1" w:styleId="FooterChar">
    <w:name w:val="Footer Char"/>
    <w:basedOn w:val="DefaultParagraphFont"/>
    <w:link w:val="Footer"/>
    <w:uiPriority w:val="99"/>
    <w:rsid w:val="006D1D5A"/>
  </w:style>
  <w:style w:type="paragraph" w:styleId="BalloonText">
    <w:name w:val="Balloon Text"/>
    <w:basedOn w:val="Normal"/>
    <w:link w:val="BalloonTextChar"/>
    <w:uiPriority w:val="99"/>
    <w:semiHidden/>
    <w:unhideWhenUsed/>
    <w:rsid w:val="006D1D5A"/>
    <w:rPr>
      <w:rFonts w:ascii="Tahoma" w:hAnsi="Tahoma" w:cs="Tahoma"/>
      <w:sz w:val="16"/>
      <w:szCs w:val="16"/>
    </w:rPr>
  </w:style>
  <w:style w:type="character" w:customStyle="1" w:styleId="BalloonTextChar">
    <w:name w:val="Balloon Text Char"/>
    <w:basedOn w:val="DefaultParagraphFont"/>
    <w:link w:val="BalloonText"/>
    <w:uiPriority w:val="99"/>
    <w:semiHidden/>
    <w:rsid w:val="006D1D5A"/>
    <w:rPr>
      <w:rFonts w:ascii="Tahoma" w:hAnsi="Tahoma" w:cs="Tahoma"/>
      <w:sz w:val="16"/>
      <w:szCs w:val="16"/>
    </w:rPr>
  </w:style>
  <w:style w:type="character" w:styleId="PageNumber">
    <w:name w:val="page number"/>
    <w:basedOn w:val="DefaultParagraphFont"/>
    <w:rsid w:val="006D1D5A"/>
  </w:style>
  <w:style w:type="character" w:styleId="PlaceholderText">
    <w:name w:val="Placeholder Text"/>
    <w:basedOn w:val="DefaultParagraphFont"/>
    <w:uiPriority w:val="99"/>
    <w:semiHidden/>
    <w:rsid w:val="006D1D5A"/>
    <w:rPr>
      <w:color w:val="808080"/>
    </w:rPr>
  </w:style>
  <w:style w:type="table" w:styleId="TableGrid">
    <w:name w:val="Table Grid"/>
    <w:basedOn w:val="TableNormal"/>
    <w:uiPriority w:val="59"/>
    <w:rsid w:val="006D1D5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42E1E"/>
    <w:rPr>
      <w:rFonts w:asciiTheme="majorHAnsi" w:eastAsiaTheme="majorEastAsia" w:hAnsiTheme="majorHAnsi" w:cstheme="majorBidi"/>
      <w:b/>
      <w:bCs/>
      <w:color w:val="22BBEA"/>
      <w:sz w:val="32"/>
      <w:szCs w:val="28"/>
    </w:rPr>
  </w:style>
  <w:style w:type="character" w:customStyle="1" w:styleId="Heading2Char">
    <w:name w:val="Heading 2 Char"/>
    <w:basedOn w:val="DefaultParagraphFont"/>
    <w:link w:val="Heading2"/>
    <w:uiPriority w:val="9"/>
    <w:rsid w:val="009A3998"/>
    <w:rPr>
      <w:rFonts w:asciiTheme="majorHAnsi" w:eastAsiaTheme="majorEastAsia" w:hAnsiTheme="majorHAnsi" w:cstheme="majorBidi"/>
      <w:b/>
      <w:bCs/>
      <w:color w:val="22BBEA"/>
      <w:sz w:val="26"/>
      <w:szCs w:val="26"/>
    </w:rPr>
  </w:style>
  <w:style w:type="character" w:customStyle="1" w:styleId="Heading3Char">
    <w:name w:val="Heading 3 Char"/>
    <w:basedOn w:val="DefaultParagraphFont"/>
    <w:link w:val="Heading3"/>
    <w:uiPriority w:val="9"/>
    <w:rsid w:val="000F32B8"/>
    <w:rPr>
      <w:rFonts w:asciiTheme="majorHAnsi" w:eastAsiaTheme="majorEastAsia" w:hAnsiTheme="majorHAnsi" w:cstheme="majorBidi"/>
      <w:b/>
      <w:bCs/>
      <w:color w:val="22BBEA"/>
      <w:sz w:val="20"/>
    </w:rPr>
  </w:style>
  <w:style w:type="character" w:customStyle="1" w:styleId="Heading4Char">
    <w:name w:val="Heading 4 Char"/>
    <w:basedOn w:val="DefaultParagraphFont"/>
    <w:link w:val="Heading4"/>
    <w:uiPriority w:val="9"/>
    <w:rsid w:val="009A3998"/>
    <w:rPr>
      <w:rFonts w:asciiTheme="majorHAnsi" w:eastAsiaTheme="majorEastAsia" w:hAnsiTheme="majorHAnsi" w:cstheme="majorBidi"/>
      <w:b/>
      <w:bCs/>
      <w:i/>
      <w:iCs/>
      <w:sz w:val="18"/>
    </w:rPr>
  </w:style>
  <w:style w:type="character" w:customStyle="1" w:styleId="Heading5Char">
    <w:name w:val="Heading 5 Char"/>
    <w:basedOn w:val="DefaultParagraphFont"/>
    <w:link w:val="Heading5"/>
    <w:uiPriority w:val="9"/>
    <w:rsid w:val="009A3998"/>
    <w:rPr>
      <w:rFonts w:asciiTheme="majorHAnsi" w:eastAsiaTheme="majorEastAsia" w:hAnsiTheme="majorHAnsi" w:cstheme="majorBidi"/>
      <w:sz w:val="18"/>
    </w:rPr>
  </w:style>
  <w:style w:type="paragraph" w:styleId="ListParagraph">
    <w:name w:val="List Paragraph"/>
    <w:basedOn w:val="Normal"/>
    <w:uiPriority w:val="34"/>
    <w:qFormat/>
    <w:rsid w:val="00A859B1"/>
    <w:pPr>
      <w:ind w:left="720"/>
      <w:contextualSpacing/>
    </w:pPr>
  </w:style>
  <w:style w:type="character" w:customStyle="1" w:styleId="Heading6Char">
    <w:name w:val="Heading 6 Char"/>
    <w:basedOn w:val="DefaultParagraphFont"/>
    <w:link w:val="Heading6"/>
    <w:uiPriority w:val="9"/>
    <w:semiHidden/>
    <w:rsid w:val="009A3998"/>
    <w:rPr>
      <w:rFonts w:asciiTheme="majorHAnsi" w:eastAsiaTheme="majorEastAsia" w:hAnsiTheme="majorHAnsi" w:cstheme="majorBidi"/>
      <w:i/>
      <w:iCs/>
      <w:color w:val="243F60" w:themeColor="accent1" w:themeShade="7F"/>
      <w:sz w:val="18"/>
    </w:rPr>
  </w:style>
  <w:style w:type="character" w:customStyle="1" w:styleId="Heading7Char">
    <w:name w:val="Heading 7 Char"/>
    <w:basedOn w:val="DefaultParagraphFont"/>
    <w:link w:val="Heading7"/>
    <w:uiPriority w:val="9"/>
    <w:semiHidden/>
    <w:rsid w:val="009A3998"/>
    <w:rPr>
      <w:rFonts w:asciiTheme="majorHAnsi" w:eastAsiaTheme="majorEastAsia" w:hAnsiTheme="majorHAnsi" w:cstheme="majorBidi"/>
      <w:i/>
      <w:iCs/>
      <w:color w:val="404040" w:themeColor="text1" w:themeTint="BF"/>
      <w:sz w:val="18"/>
    </w:rPr>
  </w:style>
  <w:style w:type="character" w:customStyle="1" w:styleId="Heading8Char">
    <w:name w:val="Heading 8 Char"/>
    <w:basedOn w:val="DefaultParagraphFont"/>
    <w:link w:val="Heading8"/>
    <w:uiPriority w:val="9"/>
    <w:semiHidden/>
    <w:rsid w:val="009A399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A3998"/>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6C39AD"/>
    <w:pPr>
      <w:numPr>
        <w:numId w:val="0"/>
      </w:numPr>
      <w:spacing w:after="0" w:line="276" w:lineRule="auto"/>
      <w:outlineLvl w:val="9"/>
    </w:pPr>
    <w:rPr>
      <w:color w:val="365F91" w:themeColor="accent1" w:themeShade="BF"/>
      <w:sz w:val="28"/>
    </w:rPr>
  </w:style>
  <w:style w:type="paragraph" w:styleId="TOC1">
    <w:name w:val="toc 1"/>
    <w:basedOn w:val="Normal"/>
    <w:next w:val="Normal"/>
    <w:autoRedefine/>
    <w:uiPriority w:val="39"/>
    <w:unhideWhenUsed/>
    <w:rsid w:val="006C39AD"/>
    <w:pPr>
      <w:spacing w:after="100"/>
    </w:pPr>
  </w:style>
  <w:style w:type="paragraph" w:styleId="TOC2">
    <w:name w:val="toc 2"/>
    <w:basedOn w:val="Normal"/>
    <w:next w:val="Normal"/>
    <w:autoRedefine/>
    <w:uiPriority w:val="39"/>
    <w:unhideWhenUsed/>
    <w:rsid w:val="006C39AD"/>
    <w:pPr>
      <w:spacing w:after="100"/>
      <w:ind w:left="180"/>
    </w:pPr>
  </w:style>
  <w:style w:type="paragraph" w:styleId="TOC3">
    <w:name w:val="toc 3"/>
    <w:basedOn w:val="Normal"/>
    <w:next w:val="Normal"/>
    <w:autoRedefine/>
    <w:uiPriority w:val="39"/>
    <w:unhideWhenUsed/>
    <w:rsid w:val="006C39AD"/>
    <w:pPr>
      <w:spacing w:after="100"/>
      <w:ind w:left="360"/>
    </w:pPr>
  </w:style>
  <w:style w:type="character" w:styleId="Hyperlink">
    <w:name w:val="Hyperlink"/>
    <w:basedOn w:val="DefaultParagraphFont"/>
    <w:uiPriority w:val="99"/>
    <w:unhideWhenUsed/>
    <w:rsid w:val="006C39AD"/>
    <w:rPr>
      <w:color w:val="0000FF" w:themeColor="hyperlink"/>
      <w:u w:val="single"/>
    </w:rPr>
  </w:style>
  <w:style w:type="character" w:customStyle="1" w:styleId="apple-converted-space">
    <w:name w:val="apple-converted-space"/>
    <w:basedOn w:val="DefaultParagraphFont"/>
    <w:rsid w:val="004D5762"/>
  </w:style>
</w:styles>
</file>

<file path=word/webSettings.xml><?xml version="1.0" encoding="utf-8"?>
<w:webSettings xmlns:r="http://schemas.openxmlformats.org/officeDocument/2006/relationships" xmlns:w="http://schemas.openxmlformats.org/wordprocessingml/2006/main">
  <w:divs>
    <w:div w:id="601449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passerellesnumeriques.org/" TargetMode="External"/><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_PN\student_soft\repositories\lecousin\doc\PN_Docum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A787574457A498D8E13DB1AB8EB08AB"/>
        <w:category>
          <w:name w:val="General"/>
          <w:gallery w:val="placeholder"/>
        </w:category>
        <w:types>
          <w:type w:val="bbPlcHdr"/>
        </w:types>
        <w:behaviors>
          <w:behavior w:val="content"/>
        </w:behaviors>
        <w:guid w:val="{8FFD9654-1E58-4998-A12E-9D520DD70F46}"/>
      </w:docPartPr>
      <w:docPartBody>
        <w:p w:rsidR="002C0117" w:rsidRDefault="00FF2C80">
          <w:pPr>
            <w:pStyle w:val="0A787574457A498D8E13DB1AB8EB08AB"/>
          </w:pPr>
          <w:r w:rsidRPr="00941CB6">
            <w:rPr>
              <w:rStyle w:val="PlaceholderText"/>
            </w:rPr>
            <w:t>[Title]</w:t>
          </w:r>
        </w:p>
      </w:docPartBody>
    </w:docPart>
    <w:docPart>
      <w:docPartPr>
        <w:name w:val="E91E5D0D7C60461A87DD06C09EAE9E64"/>
        <w:category>
          <w:name w:val="General"/>
          <w:gallery w:val="placeholder"/>
        </w:category>
        <w:types>
          <w:type w:val="bbPlcHdr"/>
        </w:types>
        <w:behaviors>
          <w:behavior w:val="content"/>
        </w:behaviors>
        <w:guid w:val="{27F9C7CF-656C-4380-93AE-434E3EDD21F2}"/>
      </w:docPartPr>
      <w:docPartBody>
        <w:p w:rsidR="002C0117" w:rsidRDefault="00FF2C80">
          <w:pPr>
            <w:pStyle w:val="E91E5D0D7C60461A87DD06C09EAE9E64"/>
          </w:pPr>
          <w:r w:rsidRPr="00941CB6">
            <w:rPr>
              <w:rStyle w:val="PlaceholderText"/>
            </w:rPr>
            <w:t>[Subject]</w:t>
          </w:r>
        </w:p>
      </w:docPartBody>
    </w:docPart>
  </w:docParts>
</w:glossaryDocument>
</file>

<file path=word/glossary/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FF2C80"/>
    <w:rsid w:val="002C0117"/>
    <w:rsid w:val="00507037"/>
    <w:rsid w:val="00572C0F"/>
    <w:rsid w:val="00867A5D"/>
    <w:rsid w:val="00FF2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011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C0117"/>
    <w:rPr>
      <w:color w:val="808080"/>
    </w:rPr>
  </w:style>
  <w:style w:type="paragraph" w:customStyle="1" w:styleId="0A787574457A498D8E13DB1AB8EB08AB">
    <w:name w:val="0A787574457A498D8E13DB1AB8EB08AB"/>
    <w:rsid w:val="002C0117"/>
  </w:style>
  <w:style w:type="paragraph" w:customStyle="1" w:styleId="E91E5D0D7C60461A87DD06C09EAE9E64">
    <w:name w:val="E91E5D0D7C60461A87DD06C09EAE9E64"/>
    <w:rsid w:val="002C011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EDD15-7FA9-49B3-BAFC-C3133E036D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PN_Document.dotx</Template>
  <TotalTime>1083</TotalTime>
  <Pages>7</Pages>
  <Words>1679</Words>
  <Characters>9573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Students Database</vt:lpstr>
    </vt:vector>
  </TitlesOfParts>
  <Company>PN</Company>
  <LinksUpToDate>false</LinksUpToDate>
  <CharactersWithSpaces>11230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Students Database</dc:title>
  <dc:subject>Technical Design</dc:subject>
  <dc:creator>PNP</dc:creator>
  <cp:keywords/>
  <dc:description/>
  <cp:lastModifiedBy>PNP</cp:lastModifiedBy>
  <cp:revision>62</cp:revision>
  <dcterms:created xsi:type="dcterms:W3CDTF">2013-04-03T01:34:00Z</dcterms:created>
  <dcterms:modified xsi:type="dcterms:W3CDTF">2013-04-08T06:03:00Z</dcterms:modified>
</cp:coreProperties>
</file>