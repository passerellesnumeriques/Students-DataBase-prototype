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E3" w:rsidRDefault="005629E3" w:rsidP="005629E3">
      <w:pPr>
        <w:pStyle w:val="Heading1"/>
        <w:numPr>
          <w:ilvl w:val="0"/>
          <w:numId w:val="3"/>
        </w:numPr>
      </w:pPr>
      <w:r>
        <w:t>Staff</w:t>
      </w:r>
    </w:p>
    <w:p w:rsidR="005629E3" w:rsidRDefault="005629E3" w:rsidP="005629E3">
      <w:pPr>
        <w:pStyle w:val="Heading2"/>
        <w:numPr>
          <w:ilvl w:val="1"/>
          <w:numId w:val="3"/>
        </w:numPr>
      </w:pPr>
      <w:r>
        <w:t>Responsibilities</w:t>
      </w:r>
    </w:p>
    <w:p w:rsidR="005629E3" w:rsidRDefault="005629E3" w:rsidP="005629E3">
      <w:r>
        <w:t>The staff component is responsible to hold specific information for a PN staff, like its department or job title in PN. Those information will be linked to the UserManagement component, as every staff is a user. Thus it will be automatically linked to People through UserPeople, and any component and data which can be linked to a user, or a people…</w:t>
      </w:r>
    </w:p>
    <w:p w:rsidR="005629E3" w:rsidRDefault="005629E3" w:rsidP="005629E3">
      <w:pPr>
        <w:pStyle w:val="Heading2"/>
        <w:numPr>
          <w:ilvl w:val="1"/>
          <w:numId w:val="3"/>
        </w:numPr>
      </w:pPr>
      <w:r>
        <w:t>Data</w:t>
      </w:r>
    </w:p>
    <w:p w:rsidR="005629E3" w:rsidRPr="001C635B" w:rsidRDefault="005629E3" w:rsidP="005629E3">
      <w:r>
        <w:rPr>
          <w:noProof/>
        </w:rPr>
        <w:drawing>
          <wp:inline distT="0" distB="0" distL="0" distR="0">
            <wp:extent cx="3009900" cy="1304925"/>
            <wp:effectExtent l="0" t="0" r="0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B1" w:rsidRPr="005629E3" w:rsidRDefault="00A859B1" w:rsidP="005629E3"/>
    <w:sectPr w:rsidR="00A859B1" w:rsidRPr="005629E3" w:rsidSect="000060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779" w:rsidRDefault="00E57779" w:rsidP="006D1D5A">
      <w:r>
        <w:separator/>
      </w:r>
    </w:p>
  </w:endnote>
  <w:endnote w:type="continuationSeparator" w:id="0">
    <w:p w:rsidR="00E57779" w:rsidRDefault="00E57779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2C29DC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5629E3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5629E3" w:rsidRPr="005629E3">
        <w:rPr>
          <w:rStyle w:val="PageNumber"/>
          <w:noProof/>
        </w:rPr>
        <w:t>1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779" w:rsidRDefault="00E57779" w:rsidP="006D1D5A">
      <w:r>
        <w:separator/>
      </w:r>
    </w:p>
  </w:footnote>
  <w:footnote w:type="continuationSeparator" w:id="0">
    <w:p w:rsidR="00E57779" w:rsidRDefault="00E57779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57779"/>
    <w:rsid w:val="000060D3"/>
    <w:rsid w:val="00046A39"/>
    <w:rsid w:val="00046FD1"/>
    <w:rsid w:val="000F32B8"/>
    <w:rsid w:val="00282D4F"/>
    <w:rsid w:val="002C29DC"/>
    <w:rsid w:val="004A5CC6"/>
    <w:rsid w:val="004D5762"/>
    <w:rsid w:val="005629E3"/>
    <w:rsid w:val="00564F4A"/>
    <w:rsid w:val="005E2903"/>
    <w:rsid w:val="006C39AD"/>
    <w:rsid w:val="006D1D5A"/>
    <w:rsid w:val="0073366C"/>
    <w:rsid w:val="007A7195"/>
    <w:rsid w:val="00881666"/>
    <w:rsid w:val="00894516"/>
    <w:rsid w:val="00900910"/>
    <w:rsid w:val="009A3998"/>
    <w:rsid w:val="00A429D4"/>
    <w:rsid w:val="00A42E1E"/>
    <w:rsid w:val="00A522A6"/>
    <w:rsid w:val="00A859B1"/>
    <w:rsid w:val="00B64AB2"/>
    <w:rsid w:val="00E3378D"/>
    <w:rsid w:val="00E57779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E3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E6869-8EEB-49A4-8FF4-1EB67554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2013-07-04T06:19:00Z</dcterms:created>
  <dcterms:modified xsi:type="dcterms:W3CDTF">2013-07-04T06:19:00Z</dcterms:modified>
</cp:coreProperties>
</file>