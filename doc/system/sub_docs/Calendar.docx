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62" w:rsidRDefault="009C2762" w:rsidP="009C2762">
      <w:pPr>
        <w:pStyle w:val="Heading1"/>
        <w:numPr>
          <w:ilvl w:val="0"/>
          <w:numId w:val="3"/>
        </w:numPr>
      </w:pPr>
      <w:r>
        <w:t>Calendar</w:t>
      </w:r>
    </w:p>
    <w:p w:rsidR="009C2762" w:rsidRDefault="009C2762" w:rsidP="009C2762">
      <w:pPr>
        <w:pStyle w:val="Heading2"/>
        <w:numPr>
          <w:ilvl w:val="1"/>
          <w:numId w:val="3"/>
        </w:numPr>
      </w:pPr>
      <w:r>
        <w:t>Responsibilities</w:t>
      </w:r>
    </w:p>
    <w:p w:rsidR="009C2762" w:rsidRDefault="009C2762" w:rsidP="009C2762">
      <w:r>
        <w:t>The Calendar component stores calendars, with events. A calendar can be internal to the application, or imported from another application or Internet.</w:t>
      </w:r>
    </w:p>
    <w:p w:rsidR="009C2762" w:rsidRDefault="009C2762" w:rsidP="009C2762">
      <w:r>
        <w:t>A calendar may be owned by a user, or by another component (i.e. selection calendar).</w:t>
      </w:r>
    </w:p>
    <w:p w:rsidR="009C2762" w:rsidRDefault="009C2762" w:rsidP="009C2762">
      <w:r>
        <w:t>Calendars may be shared, so users can consult it or modify it depending on their rights.</w:t>
      </w:r>
    </w:p>
    <w:p w:rsidR="009C2762" w:rsidRPr="003C6380" w:rsidRDefault="009C2762" w:rsidP="009C2762">
      <w:pPr>
        <w:pStyle w:val="Heading2"/>
        <w:numPr>
          <w:ilvl w:val="1"/>
          <w:numId w:val="3"/>
        </w:numPr>
      </w:pPr>
      <w:r>
        <w:t>Data</w:t>
      </w:r>
    </w:p>
    <w:p w:rsidR="009C2762" w:rsidRDefault="009C2762" w:rsidP="009C2762">
      <w:r>
        <w:rPr>
          <w:noProof/>
        </w:rPr>
        <w:drawing>
          <wp:inline distT="0" distB="0" distL="0" distR="0">
            <wp:extent cx="3562350" cy="2495550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62" w:rsidRPr="003C6380" w:rsidRDefault="009C2762" w:rsidP="009C2762">
      <w:r>
        <w:t xml:space="preserve">A </w:t>
      </w:r>
      <w:r>
        <w:rPr>
          <w:i/>
        </w:rPr>
        <w:t>Calendar</w:t>
      </w:r>
      <w:r>
        <w:t xml:space="preserve"> has a type, which may be “internal”, “internet”… Depending on its type, the </w:t>
      </w:r>
      <w:r>
        <w:rPr>
          <w:i/>
        </w:rPr>
        <w:t>data</w:t>
      </w:r>
      <w:r>
        <w:t xml:space="preserve"> will contain additional information (i.e. for an internet calendar, it contains the URL).</w:t>
      </w:r>
    </w:p>
    <w:p w:rsidR="00A859B1" w:rsidRPr="009C2762" w:rsidRDefault="00A859B1" w:rsidP="009C2762"/>
    <w:sectPr w:rsidR="00A859B1" w:rsidRPr="009C2762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976" w:rsidRDefault="00430976" w:rsidP="006D1D5A">
      <w:r>
        <w:separator/>
      </w:r>
    </w:p>
  </w:endnote>
  <w:endnote w:type="continuationSeparator" w:id="0">
    <w:p w:rsidR="00430976" w:rsidRDefault="00430976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5C669F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9C2762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9C2762" w:rsidRPr="009C2762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976" w:rsidRDefault="00430976" w:rsidP="006D1D5A">
      <w:r>
        <w:separator/>
      </w:r>
    </w:p>
  </w:footnote>
  <w:footnote w:type="continuationSeparator" w:id="0">
    <w:p w:rsidR="00430976" w:rsidRDefault="00430976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30976"/>
    <w:rsid w:val="000060D3"/>
    <w:rsid w:val="00046A39"/>
    <w:rsid w:val="00046FD1"/>
    <w:rsid w:val="000F32B8"/>
    <w:rsid w:val="00282D4F"/>
    <w:rsid w:val="00430976"/>
    <w:rsid w:val="004A5CC6"/>
    <w:rsid w:val="004D5762"/>
    <w:rsid w:val="00564F4A"/>
    <w:rsid w:val="005C669F"/>
    <w:rsid w:val="005E2903"/>
    <w:rsid w:val="006C39AD"/>
    <w:rsid w:val="006D1D5A"/>
    <w:rsid w:val="0073366C"/>
    <w:rsid w:val="007A7195"/>
    <w:rsid w:val="00881666"/>
    <w:rsid w:val="00894516"/>
    <w:rsid w:val="00900910"/>
    <w:rsid w:val="009A3998"/>
    <w:rsid w:val="009C2762"/>
    <w:rsid w:val="00A429D4"/>
    <w:rsid w:val="00A42E1E"/>
    <w:rsid w:val="00A522A6"/>
    <w:rsid w:val="00A859B1"/>
    <w:rsid w:val="00B64AB2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6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CAF3D-5F61-431A-86E5-9CC992DD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2013-07-04T06:20:00Z</dcterms:created>
  <dcterms:modified xsi:type="dcterms:W3CDTF">2013-07-04T06:20:00Z</dcterms:modified>
</cp:coreProperties>
</file>