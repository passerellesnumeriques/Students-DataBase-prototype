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40" w:rsidRDefault="00320740" w:rsidP="00320740">
      <w:pPr>
        <w:pStyle w:val="Heading1"/>
      </w:pPr>
      <w:bookmarkStart w:id="0" w:name="_Toc359837442"/>
      <w:r>
        <w:t>Geography</w:t>
      </w:r>
      <w:bookmarkEnd w:id="0"/>
    </w:p>
    <w:p w:rsidR="00320740" w:rsidRDefault="00320740" w:rsidP="00320740">
      <w:pPr>
        <w:pStyle w:val="Heading2"/>
      </w:pPr>
      <w:bookmarkStart w:id="1" w:name="_Toc359837443"/>
      <w:r>
        <w:t>Responsibilities</w:t>
      </w:r>
      <w:bookmarkEnd w:id="1"/>
    </w:p>
    <w:p w:rsidR="00320740" w:rsidRDefault="00320740" w:rsidP="00320740">
      <w:r>
        <w:t>The geography component is responsible to hold geographic information, like a list of countries, and for each country a hierarchy of divisions (state, region, province, city, village…).</w:t>
      </w:r>
    </w:p>
    <w:p w:rsidR="00320740" w:rsidRDefault="00320740" w:rsidP="00320740">
      <w:r>
        <w:t>It will allow to centralize those information, so we will avoid duplicates, typing mistakes, and it will ease functionalities like searching contacts or student.. in a specific geographic area.</w:t>
      </w:r>
    </w:p>
    <w:p w:rsidR="00320740" w:rsidRDefault="00320740" w:rsidP="00320740"/>
    <w:p w:rsidR="00320740" w:rsidRDefault="00320740" w:rsidP="00320740">
      <w:r>
        <w:t>Ideally, this database will be populated from official sources (like geonames.org or gadm.org).</w:t>
      </w:r>
    </w:p>
    <w:p w:rsidR="00320740" w:rsidRDefault="00320740" w:rsidP="00320740">
      <w:r>
        <w:t>However, those data are not always accurate, may not match what PN users will expect, and are not so easy to utilize as is.</w:t>
      </w:r>
    </w:p>
    <w:p w:rsidR="00320740" w:rsidRDefault="00320740" w:rsidP="00320740">
      <w:r>
        <w:t>So a simpler solution is to provide an interface, where the user can enter those information him/herself. Then, those official sources may be displayed, and the user can reuse them or part of them, so the data entry will be faster.</w:t>
      </w:r>
    </w:p>
    <w:p w:rsidR="00320740" w:rsidRDefault="00320740" w:rsidP="00320740">
      <w:pPr>
        <w:pStyle w:val="Heading2"/>
      </w:pPr>
      <w:bookmarkStart w:id="2" w:name="_Toc359837444"/>
      <w:r>
        <w:t>Data</w:t>
      </w:r>
      <w:bookmarkEnd w:id="2"/>
    </w:p>
    <w:p w:rsidR="00320740" w:rsidRDefault="00320740" w:rsidP="00320740">
      <w:r>
        <w:rPr>
          <w:noProof/>
        </w:rPr>
        <w:drawing>
          <wp:inline distT="0" distB="0" distL="0" distR="0">
            <wp:extent cx="5172075" cy="2924175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40" w:rsidRDefault="00320740" w:rsidP="00320740">
      <w:r>
        <w:t>A country is identified by its ISO code (2-letter). A country may be under another country (sovereign).</w:t>
      </w:r>
    </w:p>
    <w:p w:rsidR="00320740" w:rsidRDefault="00320740" w:rsidP="00320740">
      <w:r>
        <w:t>Each country may be divided into administrative divisions. Several levels of divisions can be specified, each level is provided with a name (local name and English name) through CountryDivision.</w:t>
      </w:r>
    </w:p>
    <w:p w:rsidR="00320740" w:rsidRDefault="00320740" w:rsidP="00320740">
      <w:r>
        <w:t>The name of a specific country or administrative division can be provided in different languages.</w:t>
      </w:r>
    </w:p>
    <w:p w:rsidR="00320740" w:rsidRDefault="00320740" w:rsidP="00320740">
      <w:r>
        <w:t>Each country or administrative division may have its geographic location through latitude and longitude, that may help integration to a map provider, or to provide functionalities like ‘around this city’.</w:t>
      </w:r>
    </w:p>
    <w:p w:rsidR="00320740" w:rsidRDefault="00320740" w:rsidP="00320740">
      <w:pPr>
        <w:pStyle w:val="Heading2"/>
      </w:pPr>
      <w:r>
        <w:t>Functionalities</w:t>
      </w:r>
    </w:p>
    <w:p w:rsidR="00320740" w:rsidRDefault="00320740" w:rsidP="00320740">
      <w:r>
        <w:t>The geography component provides services to retrieve and search countries and administrative divisions.</w:t>
      </w:r>
    </w:p>
    <w:p w:rsidR="00320740" w:rsidRDefault="00320740" w:rsidP="00320740">
      <w:r>
        <w:t>It also provides pages/part of pages to allow specifying a geographic location (which can be used to enter a postal address, or to search for something attached to a specific geographic area…).</w:t>
      </w:r>
    </w:p>
    <w:p w:rsidR="00320740" w:rsidRDefault="00320740" w:rsidP="00320740">
      <w:r>
        <w:t>Finally, the component provides functionalities to edit the data.</w:t>
      </w:r>
    </w:p>
    <w:p w:rsidR="00A859B1" w:rsidRPr="00320740" w:rsidRDefault="00A859B1" w:rsidP="00320740"/>
    <w:sectPr w:rsidR="00A859B1" w:rsidRPr="00320740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DAC" w:rsidRDefault="00E82DAC" w:rsidP="006D1D5A">
      <w:r>
        <w:separator/>
      </w:r>
    </w:p>
  </w:endnote>
  <w:endnote w:type="continuationSeparator" w:id="0">
    <w:p w:rsidR="00E82DAC" w:rsidRDefault="00E82DAC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B07C14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320740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320740" w:rsidRPr="00320740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DAC" w:rsidRDefault="00E82DAC" w:rsidP="006D1D5A">
      <w:r>
        <w:separator/>
      </w:r>
    </w:p>
  </w:footnote>
  <w:footnote w:type="continuationSeparator" w:id="0">
    <w:p w:rsidR="00E82DAC" w:rsidRDefault="00E82DAC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82DAC"/>
    <w:rsid w:val="000060D3"/>
    <w:rsid w:val="00046A39"/>
    <w:rsid w:val="00046FD1"/>
    <w:rsid w:val="000F32B8"/>
    <w:rsid w:val="00282D4F"/>
    <w:rsid w:val="00320740"/>
    <w:rsid w:val="004A5CC6"/>
    <w:rsid w:val="004D5762"/>
    <w:rsid w:val="00564F4A"/>
    <w:rsid w:val="005E2903"/>
    <w:rsid w:val="006C39AD"/>
    <w:rsid w:val="006D1D5A"/>
    <w:rsid w:val="0073366C"/>
    <w:rsid w:val="007A7195"/>
    <w:rsid w:val="00881666"/>
    <w:rsid w:val="00894516"/>
    <w:rsid w:val="00900910"/>
    <w:rsid w:val="009A3998"/>
    <w:rsid w:val="00A429D4"/>
    <w:rsid w:val="00A42E1E"/>
    <w:rsid w:val="00A522A6"/>
    <w:rsid w:val="00A859B1"/>
    <w:rsid w:val="00B07C14"/>
    <w:rsid w:val="00B64AB2"/>
    <w:rsid w:val="00E3378D"/>
    <w:rsid w:val="00E82DAC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40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78F80-E0A5-4731-A78E-486830D9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2013-07-04T06:16:00Z</dcterms:created>
  <dcterms:modified xsi:type="dcterms:W3CDTF">2013-07-04T06:17:00Z</dcterms:modified>
</cp:coreProperties>
</file>