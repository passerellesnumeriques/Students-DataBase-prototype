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D3" w:rsidRDefault="000060D3"/>
    <w:p w:rsidR="00B64AB2" w:rsidRDefault="00B64AB2"/>
    <w:p w:rsidR="00A859B1" w:rsidRDefault="00A859B1"/>
    <w:p w:rsidR="00B64AB2" w:rsidRDefault="00B64AB2"/>
    <w:sdt>
      <w:sdtPr>
        <w:rPr>
          <w:b/>
          <w:color w:val="22BBEA"/>
          <w:sz w:val="56"/>
          <w:szCs w:val="56"/>
        </w:rPr>
        <w:alias w:val="Title"/>
        <w:id w:val="96229450"/>
        <w:placeholder>
          <w:docPart w:val="F3D7EF78A5624608948828B3B0F6FD3F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64AB2" w:rsidRPr="00B64AB2" w:rsidRDefault="00B64AB2" w:rsidP="00B64AB2">
          <w:pPr>
            <w:jc w:val="center"/>
            <w:rPr>
              <w:b/>
              <w:color w:val="22BBEA"/>
              <w:sz w:val="56"/>
              <w:szCs w:val="56"/>
            </w:rPr>
          </w:pPr>
          <w:r w:rsidRPr="00B64AB2">
            <w:rPr>
              <w:rStyle w:val="PlaceholderText"/>
              <w:b/>
              <w:color w:val="22BBEA"/>
              <w:sz w:val="56"/>
              <w:szCs w:val="56"/>
            </w:rPr>
            <w:t>[Title]</w:t>
          </w:r>
        </w:p>
      </w:sdtContent>
    </w:sdt>
    <w:p w:rsidR="00A859B1" w:rsidRPr="00A859B1" w:rsidRDefault="00A859B1" w:rsidP="00B64AB2">
      <w:pPr>
        <w:jc w:val="center"/>
        <w:rPr>
          <w:color w:val="22BBEA"/>
          <w:sz w:val="22"/>
        </w:rPr>
      </w:pPr>
    </w:p>
    <w:sdt>
      <w:sdtPr>
        <w:rPr>
          <w:color w:val="22BBEA"/>
          <w:sz w:val="32"/>
          <w:szCs w:val="32"/>
        </w:rPr>
        <w:alias w:val="Subject"/>
        <w:id w:val="96229451"/>
        <w:placeholder>
          <w:docPart w:val="FAAA2AFE236B4A97B0872760718326A1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color w:val="auto"/>
          <w:sz w:val="18"/>
          <w:szCs w:val="22"/>
        </w:rPr>
      </w:sdtEndPr>
      <w:sdtContent>
        <w:p w:rsidR="00B64AB2" w:rsidRDefault="00B64AB2" w:rsidP="00B64AB2">
          <w:pPr>
            <w:jc w:val="center"/>
          </w:pPr>
          <w:r w:rsidRPr="00B64AB2">
            <w:rPr>
              <w:rStyle w:val="PlaceholderText"/>
              <w:color w:val="22BBEA"/>
              <w:sz w:val="32"/>
              <w:szCs w:val="32"/>
            </w:rPr>
            <w:t>[Subject]</w:t>
          </w:r>
        </w:p>
      </w:sdtContent>
    </w:sdt>
    <w:p w:rsidR="00B64AB2" w:rsidRDefault="00B64AB2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>
      <w:pPr>
        <w:rPr>
          <w:b/>
          <w:color w:val="22BBEA"/>
          <w:sz w:val="22"/>
        </w:rPr>
      </w:pPr>
      <w:r w:rsidRPr="006C39AD">
        <w:rPr>
          <w:b/>
          <w:color w:val="22BBEA"/>
          <w:sz w:val="22"/>
        </w:rPr>
        <w:t>Document Revision History</w:t>
      </w:r>
    </w:p>
    <w:p w:rsidR="006C39AD" w:rsidRPr="006C39AD" w:rsidRDefault="006C39AD">
      <w:pPr>
        <w:rPr>
          <w:b/>
          <w:color w:val="22BBEA"/>
          <w:szCs w:val="18"/>
        </w:rPr>
      </w:pPr>
    </w:p>
    <w:tbl>
      <w:tblPr>
        <w:tblStyle w:val="TableGrid"/>
        <w:tblW w:w="0" w:type="auto"/>
        <w:tblLook w:val="04A0"/>
      </w:tblPr>
      <w:tblGrid>
        <w:gridCol w:w="647"/>
        <w:gridCol w:w="1295"/>
        <w:gridCol w:w="1676"/>
        <w:gridCol w:w="1440"/>
        <w:gridCol w:w="1440"/>
        <w:gridCol w:w="3078"/>
      </w:tblGrid>
      <w:tr w:rsidR="006C39AD" w:rsidTr="006C39AD">
        <w:tc>
          <w:tcPr>
            <w:tcW w:w="647" w:type="dxa"/>
          </w:tcPr>
          <w:p w:rsidR="006C39AD" w:rsidRDefault="006C39AD">
            <w:r>
              <w:t>Ver.</w:t>
            </w:r>
          </w:p>
        </w:tc>
        <w:tc>
          <w:tcPr>
            <w:tcW w:w="1295" w:type="dxa"/>
          </w:tcPr>
          <w:p w:rsidR="006C39AD" w:rsidRDefault="006C39AD">
            <w:r>
              <w:t>Date</w:t>
            </w:r>
          </w:p>
        </w:tc>
        <w:tc>
          <w:tcPr>
            <w:tcW w:w="1676" w:type="dxa"/>
          </w:tcPr>
          <w:p w:rsidR="006C39AD" w:rsidRDefault="006C39AD">
            <w:r>
              <w:t>Author</w:t>
            </w:r>
          </w:p>
        </w:tc>
        <w:tc>
          <w:tcPr>
            <w:tcW w:w="1440" w:type="dxa"/>
          </w:tcPr>
          <w:p w:rsidR="006C39AD" w:rsidRDefault="006C39AD">
            <w:r>
              <w:t>Reviewed by</w:t>
            </w:r>
          </w:p>
        </w:tc>
        <w:tc>
          <w:tcPr>
            <w:tcW w:w="1440" w:type="dxa"/>
          </w:tcPr>
          <w:p w:rsidR="006C39AD" w:rsidRDefault="006C39AD">
            <w:r>
              <w:t>Approved by</w:t>
            </w:r>
          </w:p>
        </w:tc>
        <w:tc>
          <w:tcPr>
            <w:tcW w:w="3078" w:type="dxa"/>
          </w:tcPr>
          <w:p w:rsidR="006C39AD" w:rsidRDefault="006C39AD">
            <w:r>
              <w:t>Changes</w:t>
            </w:r>
          </w:p>
        </w:tc>
      </w:tr>
      <w:tr w:rsidR="006C39AD" w:rsidRPr="006C39AD" w:rsidTr="006C39AD">
        <w:tc>
          <w:tcPr>
            <w:tcW w:w="647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  <w:r w:rsidRPr="006C39AD">
              <w:rPr>
                <w:sz w:val="16"/>
                <w:szCs w:val="16"/>
              </w:rPr>
              <w:t>0.1</w:t>
            </w:r>
          </w:p>
        </w:tc>
        <w:tc>
          <w:tcPr>
            <w:tcW w:w="1295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  <w:r w:rsidRPr="006C39AD">
              <w:rPr>
                <w:sz w:val="16"/>
                <w:szCs w:val="16"/>
              </w:rPr>
              <w:t>01/01/2011</w:t>
            </w:r>
          </w:p>
        </w:tc>
        <w:tc>
          <w:tcPr>
            <w:tcW w:w="1676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  <w:r w:rsidRPr="006C39AD">
              <w:rPr>
                <w:sz w:val="16"/>
                <w:szCs w:val="16"/>
              </w:rPr>
              <w:t>Someone</w:t>
            </w:r>
          </w:p>
        </w:tc>
        <w:tc>
          <w:tcPr>
            <w:tcW w:w="1440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  <w:r w:rsidRPr="006C39AD">
              <w:rPr>
                <w:sz w:val="16"/>
                <w:szCs w:val="16"/>
              </w:rPr>
              <w:t>Someone else</w:t>
            </w:r>
          </w:p>
        </w:tc>
        <w:tc>
          <w:tcPr>
            <w:tcW w:w="1440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  <w:r w:rsidRPr="006C39AD">
              <w:rPr>
                <w:sz w:val="16"/>
                <w:szCs w:val="16"/>
              </w:rPr>
              <w:t>Someone else</w:t>
            </w:r>
          </w:p>
        </w:tc>
        <w:tc>
          <w:tcPr>
            <w:tcW w:w="3078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  <w:r w:rsidRPr="006C39AD">
              <w:rPr>
                <w:sz w:val="16"/>
                <w:szCs w:val="16"/>
              </w:rPr>
              <w:t>Initial draft</w:t>
            </w:r>
          </w:p>
        </w:tc>
      </w:tr>
      <w:tr w:rsidR="006C39AD" w:rsidRPr="006C39AD" w:rsidTr="006C39AD">
        <w:tc>
          <w:tcPr>
            <w:tcW w:w="647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1295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1676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</w:tr>
    </w:tbl>
    <w:p w:rsidR="006C39AD" w:rsidRDefault="006C39AD"/>
    <w:p w:rsidR="006C39AD" w:rsidRDefault="006C39AD">
      <w:pPr>
        <w:spacing w:after="200" w:line="276" w:lineRule="auto"/>
      </w:pPr>
      <w: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18"/>
          <w:szCs w:val="22"/>
        </w:rPr>
        <w:id w:val="96229458"/>
        <w:docPartObj>
          <w:docPartGallery w:val="Table of Contents"/>
          <w:docPartUnique/>
        </w:docPartObj>
      </w:sdtPr>
      <w:sdtContent>
        <w:p w:rsidR="006C39AD" w:rsidRPr="006C39AD" w:rsidRDefault="006C39AD">
          <w:pPr>
            <w:pStyle w:val="TOCHeading"/>
            <w:rPr>
              <w:color w:val="22BBEA"/>
            </w:rPr>
          </w:pPr>
          <w:r w:rsidRPr="006C39AD">
            <w:rPr>
              <w:color w:val="22BBEA"/>
            </w:rPr>
            <w:t>Table of Contents</w:t>
          </w:r>
        </w:p>
        <w:p w:rsidR="006C39AD" w:rsidRDefault="000E1AA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6C39AD">
            <w:instrText xml:space="preserve"> TOC \o "1-3" \h \z \u </w:instrText>
          </w:r>
          <w:r>
            <w:fldChar w:fldCharType="separate"/>
          </w:r>
          <w:hyperlink w:anchor="_Toc307307689" w:history="1">
            <w:r w:rsidR="006C39AD" w:rsidRPr="007C65CD">
              <w:rPr>
                <w:rStyle w:val="Hyperlink"/>
                <w:noProof/>
              </w:rPr>
              <w:t>1</w:t>
            </w:r>
            <w:r w:rsidR="006C39AD">
              <w:rPr>
                <w:noProof/>
              </w:rPr>
              <w:tab/>
            </w:r>
            <w:r w:rsidR="006C39AD" w:rsidRPr="007C65CD">
              <w:rPr>
                <w:rStyle w:val="Hyperlink"/>
                <w:noProof/>
              </w:rPr>
              <w:t>Title 1</w:t>
            </w:r>
            <w:r w:rsidR="006C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9AD">
              <w:rPr>
                <w:noProof/>
                <w:webHidden/>
              </w:rPr>
              <w:instrText xml:space="preserve"> PAGEREF _Toc307307689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9AD" w:rsidRDefault="000E1AA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7307690" w:history="1">
            <w:r w:rsidR="006C39AD" w:rsidRPr="007C65CD">
              <w:rPr>
                <w:rStyle w:val="Hyperlink"/>
                <w:noProof/>
              </w:rPr>
              <w:t>1.1</w:t>
            </w:r>
            <w:r w:rsidR="006C39AD">
              <w:rPr>
                <w:noProof/>
              </w:rPr>
              <w:tab/>
            </w:r>
            <w:r w:rsidR="006C39AD" w:rsidRPr="007C65CD">
              <w:rPr>
                <w:rStyle w:val="Hyperlink"/>
                <w:noProof/>
              </w:rPr>
              <w:t>Title 2</w:t>
            </w:r>
            <w:r w:rsidR="006C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9AD">
              <w:rPr>
                <w:noProof/>
                <w:webHidden/>
              </w:rPr>
              <w:instrText xml:space="preserve"> PAGEREF _Toc307307690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9AD" w:rsidRDefault="000E1AA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7307691" w:history="1">
            <w:r w:rsidR="006C39AD" w:rsidRPr="007C65CD">
              <w:rPr>
                <w:rStyle w:val="Hyperlink"/>
                <w:noProof/>
              </w:rPr>
              <w:t>1.1.1</w:t>
            </w:r>
            <w:r w:rsidR="006C39AD">
              <w:rPr>
                <w:noProof/>
              </w:rPr>
              <w:tab/>
            </w:r>
            <w:r w:rsidR="006C39AD" w:rsidRPr="007C65CD">
              <w:rPr>
                <w:rStyle w:val="Hyperlink"/>
                <w:noProof/>
              </w:rPr>
              <w:t>Title 3</w:t>
            </w:r>
            <w:r w:rsidR="006C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9AD">
              <w:rPr>
                <w:noProof/>
                <w:webHidden/>
              </w:rPr>
              <w:instrText xml:space="preserve"> PAGEREF _Toc307307691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9AD" w:rsidRDefault="000E1AAE">
          <w:r>
            <w:fldChar w:fldCharType="end"/>
          </w:r>
        </w:p>
      </w:sdtContent>
    </w:sdt>
    <w:p w:rsidR="00A859B1" w:rsidRDefault="00A859B1">
      <w:pPr>
        <w:spacing w:after="200" w:line="276" w:lineRule="auto"/>
      </w:pPr>
      <w:r>
        <w:br w:type="page"/>
      </w:r>
    </w:p>
    <w:p w:rsidR="00B64AB2" w:rsidRDefault="00A859B1" w:rsidP="00A859B1">
      <w:pPr>
        <w:pStyle w:val="Heading1"/>
      </w:pPr>
      <w:bookmarkStart w:id="0" w:name="_Toc307307689"/>
      <w:r>
        <w:lastRenderedPageBreak/>
        <w:t>Title 1</w:t>
      </w:r>
      <w:bookmarkEnd w:id="0"/>
    </w:p>
    <w:p w:rsidR="00A859B1" w:rsidRDefault="00A859B1">
      <w:r>
        <w:t>Text</w:t>
      </w:r>
    </w:p>
    <w:p w:rsidR="00A859B1" w:rsidRDefault="00A859B1" w:rsidP="009A3998">
      <w:pPr>
        <w:pStyle w:val="Heading2"/>
      </w:pPr>
      <w:bookmarkStart w:id="1" w:name="_Toc307307690"/>
      <w:r>
        <w:t>Title 2</w:t>
      </w:r>
      <w:bookmarkEnd w:id="1"/>
    </w:p>
    <w:p w:rsidR="00A859B1" w:rsidRDefault="00A859B1">
      <w:r>
        <w:t>Text</w:t>
      </w:r>
    </w:p>
    <w:p w:rsidR="00A859B1" w:rsidRDefault="00A859B1" w:rsidP="00A859B1">
      <w:pPr>
        <w:pStyle w:val="Heading3"/>
      </w:pPr>
      <w:bookmarkStart w:id="2" w:name="_Toc307307691"/>
      <w:r>
        <w:t>Title 3</w:t>
      </w:r>
      <w:bookmarkEnd w:id="2"/>
    </w:p>
    <w:p w:rsidR="00A859B1" w:rsidRDefault="00A859B1">
      <w:r>
        <w:t>Text</w:t>
      </w:r>
    </w:p>
    <w:p w:rsidR="00A859B1" w:rsidRDefault="00A859B1" w:rsidP="00A859B1">
      <w:pPr>
        <w:pStyle w:val="Heading4"/>
      </w:pPr>
      <w:r>
        <w:t>Title 4</w:t>
      </w:r>
    </w:p>
    <w:p w:rsidR="00A859B1" w:rsidRDefault="00A859B1">
      <w:r>
        <w:t>Text</w:t>
      </w:r>
    </w:p>
    <w:p w:rsidR="00A859B1" w:rsidRDefault="00A859B1" w:rsidP="00A859B1">
      <w:pPr>
        <w:pStyle w:val="Heading5"/>
      </w:pPr>
      <w:r>
        <w:t>Title 5</w:t>
      </w:r>
    </w:p>
    <w:p w:rsidR="00A859B1" w:rsidRDefault="00A859B1">
      <w:r>
        <w:t>Text</w:t>
      </w:r>
    </w:p>
    <w:p w:rsidR="00A859B1" w:rsidRDefault="00A859B1" w:rsidP="00A859B1">
      <w:pPr>
        <w:pStyle w:val="ListParagraph"/>
        <w:numPr>
          <w:ilvl w:val="0"/>
          <w:numId w:val="1"/>
        </w:numPr>
      </w:pPr>
      <w:r>
        <w:t>Bullet 1</w:t>
      </w:r>
    </w:p>
    <w:p w:rsidR="00A859B1" w:rsidRDefault="00A859B1" w:rsidP="00A859B1">
      <w:pPr>
        <w:pStyle w:val="ListParagraph"/>
        <w:numPr>
          <w:ilvl w:val="1"/>
          <w:numId w:val="1"/>
        </w:numPr>
      </w:pPr>
      <w:r>
        <w:t>Bullet 2</w:t>
      </w:r>
    </w:p>
    <w:p w:rsidR="00A859B1" w:rsidRDefault="00A859B1" w:rsidP="00A859B1">
      <w:pPr>
        <w:pStyle w:val="ListParagraph"/>
        <w:numPr>
          <w:ilvl w:val="2"/>
          <w:numId w:val="1"/>
        </w:numPr>
      </w:pPr>
      <w:r>
        <w:t>Bullet 3</w:t>
      </w:r>
    </w:p>
    <w:p w:rsidR="00A859B1" w:rsidRDefault="00A859B1"/>
    <w:sectPr w:rsidR="00A859B1" w:rsidSect="000060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C0D" w:rsidRDefault="006F5C0D" w:rsidP="006D1D5A">
      <w:r>
        <w:separator/>
      </w:r>
    </w:p>
  </w:endnote>
  <w:endnote w:type="continuationSeparator" w:id="0">
    <w:p w:rsidR="006F5C0D" w:rsidRDefault="006F5C0D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0E1AAE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5F298A">
      <w:rPr>
        <w:rStyle w:val="PageNumber"/>
        <w:noProof/>
      </w:rPr>
      <w:t>3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5F298A" w:rsidRPr="005F298A">
        <w:rPr>
          <w:rStyle w:val="PageNumber"/>
          <w:noProof/>
        </w:rPr>
        <w:t>3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D5A" w:rsidRPr="00DF5ADC">
          <w:rPr>
            <w:rStyle w:val="PlaceholderText"/>
          </w:rPr>
          <w:t>[Title]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D1D5A" w:rsidRPr="00DF5ADC">
          <w:rPr>
            <w:rStyle w:val="PlaceholderText"/>
          </w:rPr>
          <w:t>[Subject]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C0D" w:rsidRDefault="006F5C0D" w:rsidP="006D1D5A">
      <w:r>
        <w:separator/>
      </w:r>
    </w:p>
  </w:footnote>
  <w:footnote w:type="continuationSeparator" w:id="0">
    <w:p w:rsidR="006F5C0D" w:rsidRDefault="006F5C0D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762" w:rsidRPr="004D5762">
      <w:rPr>
        <w:b/>
        <w:i/>
        <w:iCs/>
        <w:color w:val="222222"/>
        <w:szCs w:val="18"/>
        <w:shd w:val="clear" w:color="auto" w:fill="FFFFFF"/>
      </w:rPr>
      <w:t>Passerelles Numériques</w:t>
    </w:r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6F5C0D"/>
    <w:rsid w:val="000060D3"/>
    <w:rsid w:val="00046A39"/>
    <w:rsid w:val="00046FD1"/>
    <w:rsid w:val="000E1AAE"/>
    <w:rsid w:val="000F32B8"/>
    <w:rsid w:val="00282D4F"/>
    <w:rsid w:val="004A5CC6"/>
    <w:rsid w:val="004D5762"/>
    <w:rsid w:val="00564F4A"/>
    <w:rsid w:val="005E2903"/>
    <w:rsid w:val="005F298A"/>
    <w:rsid w:val="006C39AD"/>
    <w:rsid w:val="006D1D5A"/>
    <w:rsid w:val="006F5C0D"/>
    <w:rsid w:val="0073366C"/>
    <w:rsid w:val="007A7195"/>
    <w:rsid w:val="00894516"/>
    <w:rsid w:val="00900910"/>
    <w:rsid w:val="009A3998"/>
    <w:rsid w:val="00A429D4"/>
    <w:rsid w:val="00A42E1E"/>
    <w:rsid w:val="00A859B1"/>
    <w:rsid w:val="00B64AB2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B2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PN_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D7EF78A5624608948828B3B0F6F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8D303-D611-4038-B784-28E723270DAE}"/>
      </w:docPartPr>
      <w:docPartBody>
        <w:p w:rsidR="00000000" w:rsidRDefault="008601AD">
          <w:pPr>
            <w:pStyle w:val="F3D7EF78A5624608948828B3B0F6FD3F"/>
          </w:pPr>
          <w:r w:rsidRPr="00941CB6">
            <w:rPr>
              <w:rStyle w:val="PlaceholderText"/>
            </w:rPr>
            <w:t>[Title]</w:t>
          </w:r>
        </w:p>
      </w:docPartBody>
    </w:docPart>
    <w:docPart>
      <w:docPartPr>
        <w:name w:val="FAAA2AFE236B4A97B087276071832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BAAF7-7275-4488-96B8-B9CE3876C393}"/>
      </w:docPartPr>
      <w:docPartBody>
        <w:p w:rsidR="00000000" w:rsidRDefault="008601AD">
          <w:pPr>
            <w:pStyle w:val="FAAA2AFE236B4A97B0872760718326A1"/>
          </w:pPr>
          <w:r w:rsidRPr="00941CB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01AD"/>
    <w:rsid w:val="0086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3D7EF78A5624608948828B3B0F6FD3F">
    <w:name w:val="F3D7EF78A5624608948828B3B0F6FD3F"/>
  </w:style>
  <w:style w:type="paragraph" w:customStyle="1" w:styleId="FAAA2AFE236B4A97B0872760718326A1">
    <w:name w:val="FAAA2AFE236B4A97B0872760718326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7D041-B362-4D2B-9F4D-092FD885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PN_Document.dotx</Template>
  <TotalTime>0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PNP</dc:creator>
  <cp:keywords/>
  <dc:description/>
  <cp:lastModifiedBy>PNP</cp:lastModifiedBy>
  <cp:revision>1</cp:revision>
  <dcterms:created xsi:type="dcterms:W3CDTF">2013-04-11T00:43:00Z</dcterms:created>
  <dcterms:modified xsi:type="dcterms:W3CDTF">2013-04-11T00:43:00Z</dcterms:modified>
</cp:coreProperties>
</file>